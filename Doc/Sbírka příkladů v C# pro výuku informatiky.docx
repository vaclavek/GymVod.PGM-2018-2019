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A4" w:rsidRDefault="00532CA4">
      <w:pPr>
        <w:pStyle w:val="Header"/>
        <w:rPr>
          <w:rFonts w:ascii="Arial Narrow" w:hAnsi="Arial Narro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3" o:spid="_x0000_s1026" type="#_x0000_t75" alt="znak" style="position:absolute;margin-left:79.45pt;margin-top:0;width:46.55pt;height:47.65pt;z-index:251657216;visibility:visible">
            <v:imagedata r:id="rId7" o:title=""/>
            <w10:wrap type="squar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5pt;margin-top:14.2pt;width:243pt;height:39pt;z-index:251658240" filled="f" stroked="f">
            <v:textbox style="mso-next-textbox:#_x0000_s1027">
              <w:txbxContent>
                <w:p w:rsidR="00532CA4" w:rsidRDefault="00532CA4">
                  <w:pP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  <w:t>Gymnázium, Praha 10, Voděradská 2</w:t>
                  </w:r>
                </w:p>
                <w:p w:rsidR="00532CA4" w:rsidRDefault="00532CA4">
                  <w:pP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eastAsia="Arial Unicode MS" w:hAnsi="Arial Narrow" w:cs="Vrinda"/>
                      <w:b/>
                      <w:sz w:val="28"/>
                      <w:szCs w:val="28"/>
                    </w:rPr>
                    <w:t xml:space="preserve">Projekt LITERACY </w:t>
                  </w:r>
                </w:p>
                <w:p w:rsidR="00532CA4" w:rsidRDefault="00532CA4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obrázek 5" o:spid="_x0000_s1028" type="#_x0000_t75" alt="Literacy_b&amp;w" style="position:absolute;margin-left:11.7pt;margin-top:0;width:51.3pt;height:51.3pt;z-index:-251657216;visibility:visible">
            <v:imagedata r:id="rId8" o:title=""/>
            <w10:anchorlock/>
          </v:shape>
        </w:pict>
      </w:r>
      <w:r>
        <w:rPr>
          <w:noProof/>
        </w:rPr>
        <w:pict>
          <v:shape id="obrázek 2" o:spid="_x0000_s1029" type="#_x0000_t75" alt="3_loga_velikost_100_CB" style="position:absolute;margin-left:355.8pt;margin-top:-3.95pt;width:176.7pt;height:62.85pt;z-index:-251660288;visibility:visible">
            <v:imagedata r:id="rId9" o:title=""/>
            <w10:wrap type="square"/>
          </v:shape>
        </w:pict>
      </w: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 w:rsidP="005D1ABB">
      <w:pPr>
        <w:ind w:firstLine="708"/>
        <w:rPr>
          <w:rFonts w:ascii="Arial Narrow" w:hAnsi="Arial Narrow"/>
          <w:b/>
          <w:sz w:val="72"/>
          <w:szCs w:val="72"/>
        </w:rPr>
      </w:pPr>
      <w:r>
        <w:rPr>
          <w:rFonts w:ascii="Arial Narrow" w:hAnsi="Arial Narrow"/>
          <w:b/>
          <w:sz w:val="72"/>
          <w:szCs w:val="72"/>
        </w:rPr>
        <w:t xml:space="preserve">Sbírka příkladů pro výuku </w:t>
      </w:r>
    </w:p>
    <w:p w:rsidR="00532CA4" w:rsidRDefault="00532CA4" w:rsidP="005D1ABB">
      <w:pPr>
        <w:ind w:firstLine="708"/>
        <w:rPr>
          <w:rFonts w:ascii="Arial Narrow" w:hAnsi="Arial Narrow"/>
          <w:b/>
          <w:sz w:val="72"/>
          <w:szCs w:val="72"/>
        </w:rPr>
      </w:pPr>
      <w:r>
        <w:rPr>
          <w:rFonts w:ascii="Arial Narrow" w:hAnsi="Arial Narrow"/>
          <w:b/>
          <w:sz w:val="72"/>
          <w:szCs w:val="72"/>
        </w:rPr>
        <w:t xml:space="preserve">programování v jazyce C# </w:t>
      </w:r>
    </w:p>
    <w:p w:rsidR="00532CA4" w:rsidRPr="005D1ABB" w:rsidRDefault="00532CA4" w:rsidP="005D1ABB">
      <w:pPr>
        <w:pStyle w:val="ListParagraph"/>
        <w:numPr>
          <w:ilvl w:val="0"/>
          <w:numId w:val="36"/>
        </w:numPr>
        <w:rPr>
          <w:rFonts w:ascii="Arial Narrow" w:hAnsi="Arial Narrow"/>
        </w:rPr>
      </w:pPr>
      <w:r w:rsidRPr="005D1ABB">
        <w:rPr>
          <w:rFonts w:ascii="Arial Narrow" w:hAnsi="Arial Narrow"/>
          <w:b/>
          <w:sz w:val="72"/>
          <w:szCs w:val="72"/>
        </w:rPr>
        <w:t>předmět  IVT</w:t>
      </w: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/>
    <w:p w:rsidR="00532CA4" w:rsidRDefault="00532CA4">
      <w:pPr>
        <w:sectPr w:rsidR="00532CA4" w:rsidSect="005D1ABB">
          <w:headerReference w:type="default" r:id="rId10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pBdr>
          <w:bottom w:val="single" w:sz="4" w:space="1" w:color="auto"/>
        </w:pBd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Výukový materiál vytvořený v rámci projektu LITERACY</w:t>
      </w:r>
    </w:p>
    <w:p w:rsidR="00532CA4" w:rsidRDefault="00532CA4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Autor: Ing. Markéta Kožíšková</w:t>
      </w:r>
    </w:p>
    <w:p w:rsidR="00532CA4" w:rsidRDefault="00532CA4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Předmět: IVT</w:t>
      </w:r>
    </w:p>
    <w:p w:rsidR="00532CA4" w:rsidRDefault="00532CA4">
      <w:pPr>
        <w:spacing w:after="2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Datum: 25. 6. 2013</w:t>
      </w: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rPr>
          <w:rFonts w:ascii="Arial Narrow" w:hAnsi="Arial Narrow"/>
        </w:rPr>
      </w:pPr>
    </w:p>
    <w:p w:rsidR="00532CA4" w:rsidRDefault="00532CA4">
      <w:pPr>
        <w:pStyle w:val="SubTitle1"/>
        <w:spacing w:after="0"/>
        <w:jc w:val="left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Praha </w:t>
      </w:r>
      <w:r>
        <w:rPr>
          <w:rFonts w:ascii="Arial Narrow" w:hAnsi="Arial Narrow"/>
          <w:bCs/>
          <w:sz w:val="24"/>
          <w:szCs w:val="24"/>
          <w:lang w:val="en-US"/>
        </w:rPr>
        <w:t>&amp;</w:t>
      </w:r>
      <w:r>
        <w:rPr>
          <w:rFonts w:ascii="Arial Narrow" w:hAnsi="Arial Narrow"/>
          <w:bCs/>
          <w:sz w:val="24"/>
          <w:szCs w:val="24"/>
        </w:rPr>
        <w:t xml:space="preserve"> EU: Investujeme do vaší budoucnosti</w:t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</w:r>
      <w:r>
        <w:rPr>
          <w:rFonts w:ascii="Arial Narrow" w:hAnsi="Arial Narrow"/>
          <w:bCs/>
          <w:sz w:val="24"/>
          <w:szCs w:val="24"/>
        </w:rPr>
        <w:tab/>
        <w:t>Evropský sociální fond</w:t>
      </w:r>
    </w:p>
    <w:p w:rsidR="00532CA4" w:rsidRDefault="00532CA4">
      <w:pPr>
        <w:pStyle w:val="SubTitle1"/>
        <w:spacing w:after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Projekt</w:t>
      </w:r>
      <w:r>
        <w:rPr>
          <w:rFonts w:ascii="Arial Narrow" w:hAnsi="Arial Narrow"/>
          <w:bCs/>
          <w:caps/>
          <w:sz w:val="24"/>
          <w:szCs w:val="24"/>
        </w:rPr>
        <w:t xml:space="preserve"> LITERACY </w:t>
      </w:r>
      <w:r>
        <w:rPr>
          <w:rFonts w:ascii="Arial Narrow" w:hAnsi="Arial Narrow"/>
          <w:sz w:val="24"/>
          <w:szCs w:val="24"/>
        </w:rPr>
        <w:t>financovaný v rámci Operačního programu Praha – Adaptabilita</w:t>
      </w:r>
    </w:p>
    <w:p w:rsidR="00532CA4" w:rsidRDefault="00532CA4" w:rsidP="005D1ABB">
      <w:r>
        <w:br w:type="page"/>
      </w:r>
    </w:p>
    <w:p w:rsidR="00532CA4" w:rsidRDefault="00532CA4" w:rsidP="005D1ABB">
      <w:pPr>
        <w:pStyle w:val="SubTitle1"/>
        <w:numPr>
          <w:ilvl w:val="0"/>
          <w:numId w:val="37"/>
        </w:numPr>
        <w:spacing w:after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Základní příkazy</w:t>
      </w:r>
    </w:p>
    <w:p w:rsidR="00532CA4" w:rsidRPr="00CA351A" w:rsidRDefault="00532CA4" w:rsidP="005D1ABB">
      <w:pPr>
        <w:pStyle w:val="ListParagraph"/>
        <w:numPr>
          <w:ilvl w:val="1"/>
          <w:numId w:val="37"/>
        </w:numPr>
      </w:pPr>
      <w:r>
        <w:t>Vytvořte součet dvou čísel zadaných přes příkazový řádek</w:t>
      </w:r>
      <w:r w:rsidRPr="00CA351A">
        <w:t xml:space="preserve">. </w:t>
      </w:r>
    </w:p>
    <w:p w:rsidR="00532CA4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uloha_</w:t>
      </w:r>
      <w:r>
        <w:rPr>
          <w:rStyle w:val="cpp1-identifier"/>
          <w:rFonts w:cs="Courier New"/>
          <w:color w:val="000000"/>
        </w:rPr>
        <w:t>soucet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2 cisla"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Convert.ToInt32(s);</w:t>
      </w:r>
    </w:p>
    <w:p w:rsidR="00532CA4" w:rsidRDefault="00532CA4" w:rsidP="00CA351A">
      <w:pPr>
        <w:pStyle w:val="HTMLPreformatted"/>
        <w:ind w:left="360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//nebo int a = Convert.ToInt32(Console.ReadLine());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Convert.ToInt32(s);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soucet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"soucet cisel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soucet);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Pr="00CA351A" w:rsidRDefault="00532CA4" w:rsidP="00CA351A">
      <w:pPr>
        <w:pStyle w:val="ListParagraph"/>
        <w:numPr>
          <w:ilvl w:val="1"/>
          <w:numId w:val="37"/>
        </w:numPr>
        <w:rPr>
          <w:bCs/>
        </w:rPr>
      </w:pPr>
      <w:r w:rsidRPr="00CA351A">
        <w:rPr>
          <w:bCs/>
        </w:rPr>
        <w:t>Vytvořte program pro výpočet objemu válce, vstupy zadejte přes příkazový řádek.</w:t>
      </w:r>
    </w:p>
    <w:p w:rsidR="00532CA4" w:rsidRDefault="00532CA4" w:rsidP="00CA351A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uloha_objemvalce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polomer a vysku valce"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Math.PI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v;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"objem valce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o.ToString(</w:t>
      </w:r>
      <w:r>
        <w:rPr>
          <w:rStyle w:val="cpp1-string1"/>
          <w:rFonts w:cs="Courier New"/>
        </w:rPr>
        <w:t>"F2"</w:t>
      </w:r>
      <w:r>
        <w:rPr>
          <w:rStyle w:val="cpp1-brackets"/>
          <w:rFonts w:cs="Courier New"/>
          <w:color w:val="000000"/>
        </w:rPr>
        <w:t>));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CA351A" w:rsidRDefault="00532CA4" w:rsidP="00CA351A">
      <w:pPr>
        <w:pStyle w:val="ListParagraph"/>
        <w:numPr>
          <w:ilvl w:val="1"/>
          <w:numId w:val="37"/>
        </w:numPr>
      </w:pPr>
      <w:r w:rsidRPr="00CA351A">
        <w:t>Vytvořte program pro výpočet obsahu trojúhelníka, vstupy zadejte přes příkazový řádek.</w:t>
      </w:r>
    </w:p>
    <w:p w:rsidR="00532CA4" w:rsidRDefault="00532CA4" w:rsidP="00CA351A">
      <w:pPr>
        <w:pStyle w:val="HTMLPreformatted"/>
        <w:ind w:left="360"/>
        <w:rPr>
          <w:rStyle w:val="cpp1-reservedword1"/>
          <w:rFonts w:cs="Courier New"/>
          <w:color w:val="000000"/>
        </w:rPr>
      </w:pP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</w:t>
      </w:r>
      <w:bookmarkStart w:id="0" w:name="_GoBack"/>
      <w:bookmarkEnd w:id="0"/>
      <w:r>
        <w:rPr>
          <w:rStyle w:val="cpp1-identifier"/>
          <w:rFonts w:cs="Courier New"/>
          <w:color w:val="000000"/>
        </w:rPr>
        <w:t>_obsahtrojuhelnika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stranu a vysku trojuhelnika"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CA351A">
      <w:pPr>
        <w:pStyle w:val="HTMLPreformatted"/>
        <w:ind w:left="360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v)/</w:t>
      </w:r>
      <w:r>
        <w:rPr>
          <w:rStyle w:val="cpp1-float1"/>
          <w:rFonts w:cs="Courier New"/>
        </w:rPr>
        <w:t>2.0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"obsah trojuhelnika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s.ToString());</w:t>
      </w:r>
    </w:p>
    <w:p w:rsidR="00532CA4" w:rsidRDefault="00532CA4" w:rsidP="00CA351A">
      <w:pPr>
        <w:pStyle w:val="HTMLPreformatted"/>
        <w:ind w:left="360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CA351A">
      <w:pPr>
        <w:pStyle w:val="HTMLPreformatted"/>
        <w:ind w:left="360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CA351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32CA4" w:rsidRDefault="00532CA4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:rsidR="00532CA4" w:rsidRDefault="00532CA4" w:rsidP="00CA351A">
      <w:pPr>
        <w:pStyle w:val="SubTitle1"/>
        <w:numPr>
          <w:ilvl w:val="0"/>
          <w:numId w:val="37"/>
        </w:numPr>
        <w:spacing w:after="0"/>
        <w:jc w:val="left"/>
        <w:rPr>
          <w:rFonts w:ascii="Arial Narrow" w:hAnsi="Arial Narrow"/>
          <w:sz w:val="24"/>
          <w:szCs w:val="24"/>
        </w:rPr>
      </w:pPr>
      <w:r w:rsidRPr="00CA351A">
        <w:rPr>
          <w:rFonts w:ascii="Arial Narrow" w:hAnsi="Arial Narrow"/>
          <w:sz w:val="24"/>
          <w:szCs w:val="24"/>
        </w:rPr>
        <w:t>Podmíněný příkaz</w:t>
      </w:r>
    </w:p>
    <w:p w:rsidR="00532CA4" w:rsidRPr="0092124A" w:rsidRDefault="00532CA4" w:rsidP="0092124A">
      <w:pPr>
        <w:pStyle w:val="ListParagraph"/>
        <w:numPr>
          <w:ilvl w:val="1"/>
          <w:numId w:val="37"/>
        </w:numPr>
        <w:rPr>
          <w:bCs/>
        </w:rPr>
      </w:pPr>
      <w:r w:rsidRPr="0092124A">
        <w:rPr>
          <w:bCs/>
        </w:rPr>
        <w:t>Zjistěte nejmenší číslo ze 3 čísel zadaných přes příkazový řádek.</w:t>
      </w:r>
    </w:p>
    <w:p w:rsidR="00532CA4" w:rsidRDefault="00532CA4" w:rsidP="0092124A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uloha_nejmensi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"zadejte tri cela cisla"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Pr="0092124A" w:rsidRDefault="00532CA4" w:rsidP="0092124A">
      <w:pPr>
        <w:pStyle w:val="HTMLPreformatted"/>
        <w:ind w:left="360"/>
        <w:rPr>
          <w:rStyle w:val="cpp1-comment1"/>
          <w:rFonts w:cs="Courier New"/>
        </w:rPr>
      </w:pPr>
      <w:r>
        <w:rPr>
          <w:rStyle w:val="cpp1-identifier"/>
          <w:rFonts w:cs="Courier New"/>
          <w:color w:val="000000"/>
        </w:rPr>
        <w:tab/>
      </w:r>
      <w:r w:rsidRPr="0092124A">
        <w:rPr>
          <w:rStyle w:val="cpp1-comment1"/>
          <w:rFonts w:cs="Courier New"/>
        </w:rPr>
        <w:t>//proměnnou min nutno deklarovat před! podmínkou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b)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c)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brackets"/>
          <w:rFonts w:cs="Courier New"/>
          <w:color w:val="000000"/>
        </w:rPr>
        <w:t>{</w:t>
      </w:r>
      <w:r>
        <w:rPr>
          <w:rStyle w:val="cpp1-space1"/>
          <w:rFonts w:cs="Courier New"/>
        </w:rPr>
        <w:t xml:space="preserve"> 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brackets"/>
          <w:rFonts w:cs="Courier New"/>
          <w:color w:val="000000"/>
        </w:rPr>
        <w:t>{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c)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brackets"/>
          <w:rFonts w:cs="Courier New"/>
          <w:color w:val="000000"/>
        </w:rPr>
        <w:t>{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brackets"/>
          <w:rFonts w:cs="Courier New"/>
          <w:color w:val="000000"/>
        </w:rPr>
        <w:t>{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"nejmensi cilo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min);</w:t>
      </w:r>
    </w:p>
    <w:p w:rsidR="00532CA4" w:rsidRDefault="00532CA4" w:rsidP="0092124A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92124A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92124A">
      <w:pPr>
        <w:pStyle w:val="ListParagraph"/>
        <w:numPr>
          <w:ilvl w:val="1"/>
          <w:numId w:val="37"/>
        </w:numPr>
        <w:rPr>
          <w:bCs/>
        </w:rPr>
      </w:pPr>
      <w:r>
        <w:rPr>
          <w:bCs/>
        </w:rPr>
        <w:t xml:space="preserve"> Zjistěte, zda se kružnice o poloměru r vejde do čtverce o straně a.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uloha_kruznicevejde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tlacitko_zjisti_Click(object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Convert.ToInt32(pole_r.Text);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Convert.ToInt32(pole_a.Text);</w:t>
      </w:r>
    </w:p>
    <w:p w:rsidR="00532CA4" w:rsidRDefault="00532CA4" w:rsidP="00373CBB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a)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"kružnice se do čtverce vejde"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373CBB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"kružnice se do čtverce nevejde"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>
      <w:pPr>
        <w:rPr>
          <w:bCs/>
        </w:rPr>
      </w:pPr>
      <w:r>
        <w:rPr>
          <w:bCs/>
        </w:rPr>
        <w:br w:type="page"/>
      </w:r>
    </w:p>
    <w:p w:rsidR="00532CA4" w:rsidRPr="0092124A" w:rsidRDefault="00532CA4" w:rsidP="0092124A">
      <w:pPr>
        <w:pStyle w:val="ListParagraph"/>
        <w:numPr>
          <w:ilvl w:val="1"/>
          <w:numId w:val="37"/>
        </w:numPr>
        <w:rPr>
          <w:bCs/>
        </w:rPr>
      </w:pPr>
      <w:r w:rsidRPr="0092124A">
        <w:rPr>
          <w:bCs/>
        </w:rPr>
        <w:t>Vypočtěte kořeny kvadratické rovnice, koeficienty zadejte přes grafické rozhraní.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namespace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uloha_kvadratickarovnice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partial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Form1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: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Form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Form1()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InitializeComponent();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private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tlacitko_vypocti_Click(object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sender,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EventArgs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e)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a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Convert.ToInt32(pole_a.Text);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b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Convert.ToInt32(pole_b.Text);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c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Convert.ToInt32(pole_c.Text);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d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b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*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b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-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80"/>
          <w:sz w:val="20"/>
          <w:szCs w:val="20"/>
        </w:rPr>
        <w:t>4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*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a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*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(d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&lt;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80"/>
          <w:sz w:val="20"/>
          <w:szCs w:val="20"/>
        </w:rPr>
        <w:t>0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{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MessageBox.Show(</w:t>
      </w:r>
      <w:r w:rsidRPr="001879DF">
        <w:rPr>
          <w:rFonts w:ascii="Courier New" w:hAnsi="Courier New" w:cs="Courier New"/>
          <w:color w:val="800000"/>
          <w:sz w:val="20"/>
          <w:szCs w:val="20"/>
        </w:rPr>
        <w:t>"nema reseni"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);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(d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80"/>
          <w:sz w:val="20"/>
          <w:szCs w:val="20"/>
        </w:rPr>
        <w:t>0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    </w:t>
      </w:r>
      <w:r w:rsidRPr="001879DF"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//pozor / znamena celociselne deleni, vysledek by byl </w:t>
      </w: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typu </w:t>
      </w:r>
      <w:r w:rsidRPr="001879DF">
        <w:rPr>
          <w:rFonts w:ascii="Courier New" w:hAnsi="Courier New" w:cs="Courier New"/>
          <w:i/>
          <w:iCs/>
          <w:color w:val="008000"/>
          <w:sz w:val="20"/>
          <w:szCs w:val="20"/>
        </w:rPr>
        <w:t>int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8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    </w:t>
      </w:r>
      <w:r w:rsidRPr="001879DF">
        <w:rPr>
          <w:rFonts w:ascii="Courier New" w:hAnsi="Courier New" w:cs="Courier New"/>
          <w:i/>
          <w:iCs/>
          <w:color w:val="008000"/>
          <w:sz w:val="20"/>
          <w:szCs w:val="20"/>
        </w:rPr>
        <w:t>//takze nutno zapsat jako * 2.0 nebo a, b, c deklarovat jakou double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double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x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-b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/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(</w:t>
      </w:r>
      <w:r w:rsidRPr="001879DF">
        <w:rPr>
          <w:rFonts w:ascii="Courier New" w:hAnsi="Courier New" w:cs="Courier New"/>
          <w:color w:val="000080"/>
          <w:sz w:val="20"/>
          <w:szCs w:val="20"/>
        </w:rPr>
        <w:t>2.0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*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MessageBox.Show(</w:t>
      </w:r>
      <w:r w:rsidRPr="001879DF">
        <w:rPr>
          <w:rFonts w:ascii="Courier New" w:hAnsi="Courier New" w:cs="Courier New"/>
          <w:color w:val="800000"/>
          <w:sz w:val="20"/>
          <w:szCs w:val="20"/>
        </w:rPr>
        <w:t>"jedenkoren"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+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x.ToString(</w:t>
      </w:r>
      <w:r w:rsidRPr="001879DF">
        <w:rPr>
          <w:rFonts w:ascii="Courier New" w:hAnsi="Courier New" w:cs="Courier New"/>
          <w:color w:val="800000"/>
          <w:sz w:val="20"/>
          <w:szCs w:val="20"/>
        </w:rPr>
        <w:t>"F2"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double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X1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(-b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+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Math.Sqrt(d))/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(</w:t>
      </w:r>
      <w:r w:rsidRPr="001879DF">
        <w:rPr>
          <w:rFonts w:ascii="Courier New" w:hAnsi="Courier New" w:cs="Courier New"/>
          <w:color w:val="000080"/>
          <w:sz w:val="20"/>
          <w:szCs w:val="20"/>
        </w:rPr>
        <w:t>2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*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    </w:t>
      </w:r>
      <w:r w:rsidRPr="001879DF">
        <w:rPr>
          <w:rFonts w:ascii="Courier New" w:hAnsi="Courier New" w:cs="Courier New"/>
          <w:b/>
          <w:bCs/>
          <w:color w:val="000000"/>
          <w:sz w:val="20"/>
          <w:szCs w:val="20"/>
        </w:rPr>
        <w:t>double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X2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=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(-b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-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Math.Sqrt(d))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/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(</w:t>
      </w:r>
      <w:r w:rsidRPr="001879DF">
        <w:rPr>
          <w:rFonts w:ascii="Courier New" w:hAnsi="Courier New" w:cs="Courier New"/>
          <w:color w:val="000080"/>
          <w:sz w:val="20"/>
          <w:szCs w:val="20"/>
        </w:rPr>
        <w:t>2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*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532CA4" w:rsidRPr="001879DF" w:rsidRDefault="00532CA4" w:rsidP="0092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MessageBox.Show(</w:t>
      </w:r>
      <w:r w:rsidRPr="001879DF">
        <w:rPr>
          <w:rFonts w:ascii="Courier New" w:hAnsi="Courier New" w:cs="Courier New"/>
          <w:color w:val="800000"/>
          <w:sz w:val="20"/>
          <w:szCs w:val="20"/>
        </w:rPr>
        <w:t>"dva koreny"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+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X1.ToString(</w:t>
      </w:r>
      <w:r w:rsidRPr="001879DF">
        <w:rPr>
          <w:rFonts w:ascii="Courier New" w:hAnsi="Courier New" w:cs="Courier New"/>
          <w:color w:val="800000"/>
          <w:sz w:val="20"/>
          <w:szCs w:val="20"/>
        </w:rPr>
        <w:t>"F2"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)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+</w:t>
      </w: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     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X2.ToString(</w:t>
      </w:r>
      <w:r w:rsidRPr="001879DF">
        <w:rPr>
          <w:rFonts w:ascii="Courier New" w:hAnsi="Courier New" w:cs="Courier New"/>
          <w:color w:val="800000"/>
          <w:sz w:val="20"/>
          <w:szCs w:val="20"/>
        </w:rPr>
        <w:t>"F2"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Close();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 w:rsidRPr="001879D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879D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32CA4" w:rsidRPr="001879DF" w:rsidRDefault="00532CA4" w:rsidP="00187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532CA4" w:rsidRPr="0092124A" w:rsidRDefault="00532CA4" w:rsidP="0092124A">
      <w:pPr>
        <w:pStyle w:val="ListParagraph"/>
        <w:numPr>
          <w:ilvl w:val="1"/>
          <w:numId w:val="37"/>
        </w:numPr>
        <w:rPr>
          <w:bCs/>
        </w:rPr>
      </w:pPr>
      <w:r w:rsidRPr="0092124A">
        <w:rPr>
          <w:bCs/>
        </w:rPr>
        <w:t>Zjistěte, zda 3 čísla zadaná přes grafické rozhraní mohou být stranami trojúhelníka, resp. pravoúhlého trojúhelníka.</w:t>
      </w:r>
    </w:p>
    <w:p w:rsidR="00532CA4" w:rsidRDefault="00532CA4" w:rsidP="00C20EEE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uloha_trojuhelnik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tlacitkoZjisti_Click(object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Convert.ToInt32(poleA.Text);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Convert.ToInt32(poleB.Text);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Convert.ToInt32(poleC.Text);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||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||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b))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"je to pravouhly trojuhelnik"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((a+b&gt;c)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&amp;&amp;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(a+b&gt;c)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&amp;&amp;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(b+c&gt;a))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"je to obecny trojuhelnik"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"neni to trojuhelnik"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92124A" w:rsidRDefault="00532CA4" w:rsidP="0092124A">
      <w:pPr>
        <w:pStyle w:val="ListParagraph"/>
        <w:numPr>
          <w:ilvl w:val="1"/>
          <w:numId w:val="37"/>
        </w:numPr>
      </w:pPr>
      <w:r w:rsidRPr="0092124A">
        <w:t>Pro 2 čísla zadaná přes grafické rozhraní rozhodněte, zda větší z nich je beze zbytku dělitelné menším.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uloha_delitenostvetsihomensim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tlacitkoRozhodni_Click(object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poleCisloA.Text;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poleCisloB.Text;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Convert.ToInt32(cisloA);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Convert.ToInt32(cisloB);</w:t>
      </w:r>
    </w:p>
    <w:p w:rsidR="00532CA4" w:rsidRDefault="00532CA4" w:rsidP="00AF4F2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ab/>
        <w:t xml:space="preserve">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(cislo1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cislo2)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(cislo2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MessageBox.Show(cislo2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</w:t>
      </w:r>
      <w:r>
        <w:rPr>
          <w:rStyle w:val="cpp1-string1"/>
          <w:rFonts w:cs="Courier New"/>
        </w:rPr>
        <w:t>" je beze zbytku delitelne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cislo1);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MessageBox.Show(cislo2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string1"/>
          <w:rFonts w:cs="Courier New"/>
        </w:rPr>
        <w:t>" neni beze zbytku delitelne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cislo1);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(cislo1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MessageBox.Show(cislo1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</w:t>
      </w:r>
      <w:r>
        <w:rPr>
          <w:rStyle w:val="cpp1-string1"/>
          <w:rFonts w:cs="Courier New"/>
        </w:rPr>
        <w:t>" je beze zbytku delitelne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cislo2);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MessageBox.Show(cislo1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string1"/>
          <w:rFonts w:cs="Courier New"/>
        </w:rPr>
        <w:t>" neni beze zbytku delitelne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cislo2);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>
      <w:pPr>
        <w:rPr>
          <w:rStyle w:val="cpp1-brackets"/>
          <w:rFonts w:ascii="Courier New" w:hAnsi="Courier New" w:cs="Courier New"/>
          <w:color w:val="000000"/>
          <w:sz w:val="20"/>
          <w:szCs w:val="20"/>
        </w:rPr>
      </w:pPr>
      <w:r>
        <w:rPr>
          <w:rStyle w:val="cpp1-brackets"/>
          <w:color w:val="000000"/>
        </w:rPr>
        <w:br w:type="page"/>
      </w:r>
    </w:p>
    <w:p w:rsidR="00532CA4" w:rsidRPr="00373CBB" w:rsidRDefault="00532CA4" w:rsidP="00373CBB">
      <w:pPr>
        <w:pStyle w:val="ListParagraph"/>
        <w:numPr>
          <w:ilvl w:val="1"/>
          <w:numId w:val="37"/>
        </w:numPr>
      </w:pPr>
      <w:r w:rsidRPr="00373CBB">
        <w:t>Jsou dány hranice intervalu D, H a 3 celá čísla. Rozhodněte, kolik z nich leží v zadaném intervalu.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uloha_interval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tlacitko_kolik_Click(object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Convert.ToInt32(pole_d.Text);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h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Convert.ToInt32(pole_h.Text);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Convert.ToInt32(pole_a.Text);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Convert.ToInt32(pole_b.Text);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Convert.ToInt32(pole_c.Text);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&gt;=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&amp;&amp;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h))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pocet++;</w:t>
      </w:r>
    </w:p>
    <w:p w:rsidR="00532CA4" w:rsidRDefault="00532CA4" w:rsidP="00AF4F2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((b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&gt;=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&amp;&amp;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h))</w:t>
      </w:r>
      <w:r>
        <w:rPr>
          <w:rStyle w:val="cpp1-space1"/>
          <w:rFonts w:cs="Courier New"/>
        </w:rPr>
        <w:t xml:space="preserve"> 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pocet++;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((c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&gt;=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&amp;&amp;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h))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pocet++;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"počet čísel z intervalu d, h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Pr="00373CBB" w:rsidRDefault="00532CA4" w:rsidP="00373CBB">
      <w:pPr>
        <w:pStyle w:val="ListParagraph"/>
        <w:numPr>
          <w:ilvl w:val="1"/>
          <w:numId w:val="37"/>
        </w:numPr>
        <w:rPr>
          <w:bCs/>
        </w:rPr>
      </w:pPr>
      <w:r w:rsidRPr="00373CBB">
        <w:rPr>
          <w:bCs/>
        </w:rPr>
        <w:t>Jsou dána 3 celá čísla. Zjistěte, kolik z nich je sudých a kolik lichých.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uloha_sudalicha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tlacitko_kolik_Click(object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Convert.ToInt32(pole_a.Text);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Convert.ToInt32(pole_b.Text);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Convert.ToInt32(pole_c.Text);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pocetl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pocets++;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space1"/>
          <w:rFonts w:cs="Courier New"/>
        </w:rPr>
        <w:tab/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pocetl++;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space1"/>
          <w:rFonts w:cs="Courier New"/>
        </w:rPr>
        <w:tab/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pocets++;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space1"/>
          <w:rFonts w:cs="Courier New"/>
        </w:rPr>
        <w:tab/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pocetl++;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pocets++;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space1"/>
          <w:rFonts w:cs="Courier New"/>
        </w:rPr>
        <w:tab/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pocetl++;</w:t>
      </w:r>
    </w:p>
    <w:p w:rsidR="00532CA4" w:rsidRDefault="00532CA4" w:rsidP="00AF4F2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"sudých čísel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string1"/>
          <w:rFonts w:cs="Courier New"/>
        </w:rPr>
        <w:t>" lichých čísel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pocetl);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373CBB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  <w:r>
        <w:rPr>
          <w:rStyle w:val="cpp1-brackets"/>
          <w:rFonts w:cs="Courier New"/>
          <w:color w:val="000000"/>
        </w:rPr>
        <w:br w:type="page"/>
      </w:r>
    </w:p>
    <w:p w:rsidR="00532CA4" w:rsidRDefault="00532CA4" w:rsidP="006552C6">
      <w:pPr>
        <w:pStyle w:val="SubTitle1"/>
        <w:numPr>
          <w:ilvl w:val="0"/>
          <w:numId w:val="37"/>
        </w:numPr>
        <w:spacing w:after="0"/>
        <w:jc w:val="left"/>
        <w:rPr>
          <w:rFonts w:ascii="Arial Narrow" w:hAnsi="Arial Narrow"/>
          <w:sz w:val="24"/>
          <w:szCs w:val="24"/>
        </w:rPr>
      </w:pPr>
      <w:r w:rsidRPr="006552C6">
        <w:rPr>
          <w:rFonts w:ascii="Arial Narrow" w:hAnsi="Arial Narrow"/>
          <w:sz w:val="24"/>
          <w:szCs w:val="24"/>
        </w:rPr>
        <w:t>Cyklus</w:t>
      </w:r>
    </w:p>
    <w:p w:rsidR="00532CA4" w:rsidRPr="00474DDD" w:rsidRDefault="00532CA4" w:rsidP="00474DDD">
      <w:pPr>
        <w:pStyle w:val="ListParagraph"/>
        <w:numPr>
          <w:ilvl w:val="1"/>
          <w:numId w:val="37"/>
        </w:numPr>
        <w:rPr>
          <w:bCs/>
        </w:rPr>
      </w:pPr>
      <w:r w:rsidRPr="00474DDD">
        <w:rPr>
          <w:bCs/>
        </w:rPr>
        <w:t>Vytiskněte po řádcích malou násobilku zadaného čísla.</w:t>
      </w:r>
    </w:p>
    <w:p w:rsidR="00532CA4" w:rsidRDefault="00532CA4" w:rsidP="00474DDD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uloha_nasobilka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tlacitkoNasobilka_Click(object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Convert.ToInt32(poleCislo.Text);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nasobeno;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vysledek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i&lt;=</w:t>
      </w:r>
      <w:r>
        <w:rPr>
          <w:rStyle w:val="cpp1-number1"/>
          <w:rFonts w:cs="Courier New"/>
        </w:rPr>
        <w:t>10</w:t>
      </w:r>
      <w:r>
        <w:rPr>
          <w:rStyle w:val="cpp1-symbol"/>
          <w:rFonts w:cs="Courier New"/>
          <w:color w:val="000000"/>
        </w:rPr>
        <w:t>;i++)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nasobeno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i;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vysledek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nasobeno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"\n"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MessageBox.Show(vysledek);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474DDD" w:rsidRDefault="00532CA4" w:rsidP="00474DDD">
      <w:pPr>
        <w:pStyle w:val="ListParagraph"/>
        <w:numPr>
          <w:ilvl w:val="1"/>
          <w:numId w:val="37"/>
        </w:numPr>
      </w:pPr>
      <w:r w:rsidRPr="00474DDD">
        <w:t>Vytiskněte po řádcích výsledek funkce y=2x2-10 pro x z intervalu &lt;D,H&gt;.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uloha_funkce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tlacitkoVypocti_Click(object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Convert.ToInt32(poleD.Text);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h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Convert.ToInt32(poleH.Text);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y;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vysledek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x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x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h;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x++)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y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x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x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-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vysledek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y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"\n"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};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MessageBox.Show(vysledek);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474DDD" w:rsidRDefault="00532CA4" w:rsidP="00474DDD">
      <w:pPr>
        <w:pStyle w:val="ListParagraph"/>
        <w:numPr>
          <w:ilvl w:val="1"/>
          <w:numId w:val="37"/>
        </w:numPr>
      </w:pPr>
      <w:r w:rsidRPr="00474DDD">
        <w:t>Vypočtěte faktoriál zadaného čísla.</w:t>
      </w:r>
    </w:p>
    <w:p w:rsidR="00532CA4" w:rsidRDefault="00532CA4" w:rsidP="00474DDD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uloha_faktorial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tlacitkoVypocti_Click(object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Convert.ToInt32(poleCislo.Text);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faktorial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i=n;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i&gt;=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;i--)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74DDD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faktorial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*=i;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MessageBox.Show(faktorial.ToString());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74DDD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Pr="006552C6" w:rsidRDefault="00532CA4" w:rsidP="006552C6">
      <w:pPr>
        <w:pStyle w:val="ListParagraph"/>
        <w:numPr>
          <w:ilvl w:val="1"/>
          <w:numId w:val="37"/>
        </w:numPr>
        <w:rPr>
          <w:bCs/>
        </w:rPr>
      </w:pPr>
      <w:r w:rsidRPr="006552C6">
        <w:rPr>
          <w:bCs/>
        </w:rPr>
        <w:t>Je dána řada N čísel, zjistěte jejich součet a průměr.</w:t>
      </w:r>
    </w:p>
    <w:p w:rsidR="00532CA4" w:rsidRDefault="00532CA4" w:rsidP="006552C6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uloha_soucet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pocet cisel"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"zadavej cisla"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6552C6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soucet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6552C6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prumer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6552C6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;i&lt;N;i++)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soucet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};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"soucet cisel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soucet);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Convert.ToDouble(N);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prumer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soucet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/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n;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"průměr čísel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prumer.ToString(</w:t>
      </w:r>
      <w:r>
        <w:rPr>
          <w:rStyle w:val="cpp1-string1"/>
          <w:rFonts w:cs="Courier New"/>
        </w:rPr>
        <w:t>"F2"</w:t>
      </w:r>
      <w:r>
        <w:rPr>
          <w:rStyle w:val="cpp1-brackets"/>
          <w:rFonts w:cs="Courier New"/>
          <w:color w:val="000000"/>
        </w:rPr>
        <w:t>));</w:t>
      </w:r>
    </w:p>
    <w:p w:rsidR="00532CA4" w:rsidRDefault="00532CA4" w:rsidP="006552C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6552C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Pr="006552C6" w:rsidRDefault="00532CA4" w:rsidP="006552C6">
      <w:pPr>
        <w:pStyle w:val="ListParagraph"/>
        <w:numPr>
          <w:ilvl w:val="1"/>
          <w:numId w:val="37"/>
        </w:numPr>
      </w:pPr>
      <w:r w:rsidRPr="006552C6">
        <w:t>Je dána řada N čísel, zjistěte, kolik z nich je kladných; kolik % je kladných.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uloha_kladna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pocet cisel"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 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"zadavej cisla"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pocetKladnych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;i&lt;N;i++)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(a&gt;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pocetKladnych++;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"pocet kladnych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pocetKladnych);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Convert.ToDouble(N);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procento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pocetKladnych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/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"procento kladnych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procento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 %"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474DDD" w:rsidRDefault="00532CA4" w:rsidP="00474DDD">
      <w:pPr>
        <w:pStyle w:val="ListParagraph"/>
        <w:numPr>
          <w:ilvl w:val="1"/>
          <w:numId w:val="37"/>
        </w:numPr>
        <w:rPr>
          <w:bCs/>
        </w:rPr>
      </w:pPr>
      <w:r w:rsidRPr="00474DDD">
        <w:rPr>
          <w:bCs/>
        </w:rPr>
        <w:t>Je dána řada čísel ukončená nulou, zjistěte jejich součet.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uloha_soucetciselukoncenych0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"posloupnost čísel ukončených 0"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while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!=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vstup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Console.ReadLine();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Convert.ToInt32(vstup);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"součet čísel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Pr="00474DDD" w:rsidRDefault="00532CA4" w:rsidP="00474DDD">
      <w:pPr>
        <w:pStyle w:val="ListParagraph"/>
        <w:numPr>
          <w:ilvl w:val="1"/>
          <w:numId w:val="37"/>
        </w:numPr>
        <w:rPr>
          <w:bCs/>
        </w:rPr>
      </w:pPr>
      <w:r w:rsidRPr="00474DDD">
        <w:rPr>
          <w:bCs/>
        </w:rPr>
        <w:t>Je dána řada čísel ukončená nulou. Zjistěte, kolik z nich je sudých a kolik lichých.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uloha_sudalicha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cisla ukoncena 0"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pocetSudych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pocetLichych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AF4F2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while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!=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  <w:r>
        <w:rPr>
          <w:rStyle w:val="cpp1-space1"/>
          <w:rFonts w:cs="Courier New"/>
        </w:rPr>
        <w:t xml:space="preserve"> 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pocetSudych++;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pocetLichych++;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"pocet sudych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pocetSudych);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"pocet lichych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pocetLichych);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>
      <w:pPr>
        <w:rPr>
          <w:rStyle w:val="cpp1-brackets"/>
          <w:rFonts w:ascii="Courier New" w:hAnsi="Courier New" w:cs="Courier New"/>
          <w:color w:val="000000"/>
          <w:sz w:val="20"/>
          <w:szCs w:val="20"/>
        </w:rPr>
      </w:pPr>
      <w:r>
        <w:rPr>
          <w:rStyle w:val="cpp1-brackets"/>
          <w:color w:val="000000"/>
        </w:rPr>
        <w:br w:type="page"/>
      </w:r>
    </w:p>
    <w:p w:rsidR="00532CA4" w:rsidRPr="00474DDD" w:rsidRDefault="00532CA4" w:rsidP="00474DDD">
      <w:pPr>
        <w:pStyle w:val="ListParagraph"/>
        <w:numPr>
          <w:ilvl w:val="1"/>
          <w:numId w:val="37"/>
        </w:numPr>
        <w:rPr>
          <w:bCs/>
        </w:rPr>
      </w:pPr>
      <w:r w:rsidRPr="00474DDD">
        <w:rPr>
          <w:bCs/>
        </w:rPr>
        <w:t>Je dána řada čísel ukončená nulou, zjistěte nejmenší číslo.</w:t>
      </w:r>
      <w:r>
        <w:rPr>
          <w:bCs/>
        </w:rPr>
        <w:t xml:space="preserve"> Použijte cyklus do-while.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uloha_minimum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radu cisel ukoncenou 0"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AF4F2E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min)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AF4F2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  <w:r>
        <w:rPr>
          <w:rStyle w:val="cpp1-space1"/>
          <w:rFonts w:cs="Courier New"/>
        </w:rPr>
        <w:t xml:space="preserve">    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while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(a!=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"nejmensi cislo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min);</w:t>
      </w:r>
    </w:p>
    <w:p w:rsidR="00532CA4" w:rsidRDefault="00532CA4" w:rsidP="00AF4F2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AF4F2E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474DDD" w:rsidRDefault="00532CA4" w:rsidP="00474DDD">
      <w:pPr>
        <w:pStyle w:val="ListParagraph"/>
        <w:numPr>
          <w:ilvl w:val="1"/>
          <w:numId w:val="37"/>
        </w:numPr>
        <w:rPr>
          <w:bCs/>
        </w:rPr>
      </w:pPr>
      <w:r w:rsidRPr="00474DDD">
        <w:rPr>
          <w:bCs/>
        </w:rPr>
        <w:t>Je dána řada N čísel. Zjistěte nejmenší číslo a jeho pořadí.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 xml:space="preserve"> 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uloha_minimumzNcisel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počet čísel"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"zadávej čísla"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poradi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i++)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</w:t>
      </w:r>
      <w:r>
        <w:rPr>
          <w:rStyle w:val="cpp1-identifier"/>
          <w:rFonts w:cs="Courier New"/>
          <w:color w:val="000000"/>
        </w:rPr>
        <w:t>min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</w:t>
      </w:r>
      <w:r>
        <w:rPr>
          <w:rStyle w:val="cpp1-identifier"/>
          <w:rFonts w:cs="Courier New"/>
          <w:color w:val="000000"/>
        </w:rPr>
        <w:t>poradi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"nejmenší číslo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min);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"pořadí nejmenšího číslo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poradi);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4E3063" w:rsidRDefault="00532CA4" w:rsidP="004E3063">
      <w:pPr>
        <w:pStyle w:val="ListParagraph"/>
        <w:numPr>
          <w:ilvl w:val="1"/>
          <w:numId w:val="37"/>
        </w:numPr>
      </w:pPr>
      <w:r w:rsidRPr="004E3063">
        <w:t>Je dán poloměr vzorového kruhu a dalších N poloměru. Zjistěte, kolik kruhů má obsah větší než vzorový kruh.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uloha_Nkruhu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poloměr vzoru"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Math.PI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*r1*r1;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počet kruhů"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"zadávej poloměry"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kolik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i++)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double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Math.PI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*r*r;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&gt;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s1)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kolik++;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"větší obsah než vzor má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kolik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 kruhů"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4E3063" w:rsidRDefault="00532CA4" w:rsidP="004E3063">
      <w:pPr>
        <w:pStyle w:val="ListParagraph"/>
        <w:numPr>
          <w:ilvl w:val="1"/>
          <w:numId w:val="37"/>
        </w:numPr>
      </w:pPr>
      <w:r w:rsidRPr="004E3063">
        <w:t>Je dána řada N dvojic celých čísel. Vytvořte součet větších čísel.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 xml:space="preserve"> 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uloha_součetdvojic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"zadej počet dvojic"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"zadávej dvojice"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n;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i++)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&gt;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b)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B7676C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s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"součet větších čísel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Console.ReadKey();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6606F3" w:rsidRDefault="00532CA4" w:rsidP="006606F3">
      <w:pPr>
        <w:pStyle w:val="ListParagraph"/>
        <w:numPr>
          <w:ilvl w:val="1"/>
          <w:numId w:val="37"/>
        </w:numPr>
        <w:rPr>
          <w:bCs/>
        </w:rPr>
      </w:pPr>
      <w:r w:rsidRPr="006606F3">
        <w:rPr>
          <w:bCs/>
        </w:rPr>
        <w:t>Je dána řada dvojic celých čísel ukončená viz variaanty a-b-c. Pro každou dvojici rozhodněte, zda větší číslo je beze zbytku dělitelné menším.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 xml:space="preserve">  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uloha_dvojicedelitelnost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Program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static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Main(string[]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args)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//var a - na vstupu predpokladame dvojice ruznych cisel ukoncené dvojicí stejných čísel</w:t>
      </w:r>
    </w:p>
    <w:p w:rsidR="00532CA4" w:rsidRDefault="00532CA4" w:rsidP="00B7676C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//var b - ukončíme dvojicí 0</w:t>
      </w:r>
    </w:p>
    <w:p w:rsidR="00532CA4" w:rsidRDefault="00532CA4" w:rsidP="00B7676C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//var c - ukončíme, pokud alespoň jedno číslo bude 0 (nulou nedělíme)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"zadavej dvojice různých čísel, ukonči stejnými čísly"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B7676C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//while (a!=b)</w:t>
      </w:r>
    </w:p>
    <w:p w:rsidR="00532CA4" w:rsidRDefault="00532CA4" w:rsidP="00B7676C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//while ((a!=0) || (b!=0))</w:t>
      </w:r>
    </w:p>
    <w:p w:rsidR="00532CA4" w:rsidRDefault="00532CA4" w:rsidP="00B7676C">
      <w:pPr>
        <w:pStyle w:val="HTMLPreformatted"/>
        <w:rPr>
          <w:rStyle w:val="cpp1-comment1"/>
          <w:rFonts w:cs="Courier New"/>
        </w:rPr>
      </w:pP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while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!=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&amp;&amp;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!=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&gt;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"první číslo je beze zbytku dělitelné druhým"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"první číslo není beze zbytku dělitelné druhým"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%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)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"druhé číslo je beze zbytku dělitelné prvním"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    </w:t>
      </w:r>
      <w:r>
        <w:rPr>
          <w:rStyle w:val="cpp1-identifier"/>
          <w:rFonts w:cs="Courier New"/>
          <w:color w:val="000000"/>
        </w:rPr>
        <w:t>Console.WriteLine(</w:t>
      </w:r>
      <w:r>
        <w:rPr>
          <w:rStyle w:val="cpp1-string1"/>
          <w:rFonts w:cs="Courier New"/>
        </w:rPr>
        <w:t>"druhé číslo není beze zbytku dělitelné prvním"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Convert.ToInt32(Console.ReadLine());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B7676C">
      <w:pPr>
        <w:pStyle w:val="HTMLPreformatted"/>
        <w:rPr>
          <w:rStyle w:val="cpp1-brackets"/>
          <w:rFonts w:cs="Courier New"/>
          <w:color w:val="000000"/>
        </w:rPr>
      </w:pPr>
    </w:p>
    <w:p w:rsidR="00532CA4" w:rsidRPr="00463F0E" w:rsidRDefault="00532CA4" w:rsidP="006606F3">
      <w:pPr>
        <w:pStyle w:val="ListParagraph"/>
        <w:numPr>
          <w:ilvl w:val="1"/>
          <w:numId w:val="37"/>
        </w:numPr>
        <w:rPr>
          <w:bCs/>
        </w:rPr>
      </w:pPr>
      <w:r w:rsidRPr="00463F0E">
        <w:t>Pro dvojici celých čísel najděte největšího společného dělitele.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uloha_euklidus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tlacitkoNajdi_Click(object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Convert.ToInt32(poleA.Text);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Convert.ToInt32(poleB.Text);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while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!=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b)</w:t>
      </w:r>
    </w:p>
    <w:p w:rsidR="00532CA4" w:rsidRDefault="00532CA4" w:rsidP="0005394C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//do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&gt;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b)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-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b;</w:t>
      </w:r>
    </w:p>
    <w:p w:rsidR="00532CA4" w:rsidRDefault="00532CA4" w:rsidP="0005394C">
      <w:pPr>
        <w:pStyle w:val="HTMLPreformatted"/>
        <w:rPr>
          <w:rStyle w:val="cpp1-reservedword1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else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-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a;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5394C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//while (a != b);</w:t>
      </w:r>
    </w:p>
    <w:p w:rsidR="00532CA4" w:rsidRDefault="00532CA4" w:rsidP="0005394C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MessageBox.Show(a.ToString());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>
      <w:pPr>
        <w:rPr>
          <w:rStyle w:val="cpp1-brackets"/>
          <w:rFonts w:ascii="Courier New" w:hAnsi="Courier New" w:cs="Courier New"/>
          <w:color w:val="000000"/>
          <w:sz w:val="20"/>
          <w:szCs w:val="20"/>
        </w:rPr>
      </w:pPr>
      <w:r>
        <w:rPr>
          <w:rStyle w:val="cpp1-brackets"/>
          <w:color w:val="000000"/>
        </w:rPr>
        <w:br w:type="page"/>
      </w:r>
    </w:p>
    <w:p w:rsidR="00532CA4" w:rsidRPr="000A4160" w:rsidRDefault="00532CA4" w:rsidP="000A4160">
      <w:pPr>
        <w:pStyle w:val="SubTitle1"/>
        <w:numPr>
          <w:ilvl w:val="0"/>
          <w:numId w:val="37"/>
        </w:numPr>
        <w:spacing w:after="0"/>
        <w:jc w:val="left"/>
        <w:rPr>
          <w:rFonts w:ascii="Arial Narrow" w:hAnsi="Arial Narrow"/>
          <w:bCs/>
          <w:sz w:val="24"/>
          <w:szCs w:val="24"/>
        </w:rPr>
      </w:pPr>
      <w:r w:rsidRPr="000A4160">
        <w:rPr>
          <w:rFonts w:ascii="Arial Narrow" w:hAnsi="Arial Narrow"/>
          <w:bCs/>
          <w:sz w:val="24"/>
          <w:szCs w:val="24"/>
        </w:rPr>
        <w:t>Řetězce</w:t>
      </w:r>
    </w:p>
    <w:p w:rsidR="00532CA4" w:rsidRDefault="00532CA4" w:rsidP="000A4160">
      <w:pPr>
        <w:pStyle w:val="HTMLPreformatted"/>
        <w:rPr>
          <w:rStyle w:val="cpp1-reservedword1"/>
          <w:rFonts w:cs="Courier New"/>
          <w:color w:val="000000"/>
        </w:rPr>
      </w:pPr>
    </w:p>
    <w:p w:rsidR="00532CA4" w:rsidRPr="00463F0E" w:rsidRDefault="00532CA4" w:rsidP="00463F0E">
      <w:pPr>
        <w:pStyle w:val="ListParagraph"/>
        <w:numPr>
          <w:ilvl w:val="1"/>
          <w:numId w:val="37"/>
        </w:numPr>
      </w:pPr>
      <w:r w:rsidRPr="00463F0E">
        <w:t xml:space="preserve">Zadejte přes grafické rozhraní řetězec a zjistěte pomocí tlačítek jeho délku, kolikrát je v řetězci písmeno </w:t>
      </w:r>
      <w:r>
        <w:t>„</w:t>
      </w:r>
      <w:r w:rsidRPr="00463F0E">
        <w:t>a</w:t>
      </w:r>
      <w:r>
        <w:t>“</w:t>
      </w:r>
      <w:r w:rsidRPr="00463F0E">
        <w:t>, kolikrát je v řetězci písmeno zadané jako vzor a písmena vytiskněte po řádcích.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uloha_</w:t>
      </w:r>
      <w:r>
        <w:rPr>
          <w:rStyle w:val="cpp1-identifier"/>
          <w:rFonts w:cs="Courier New"/>
          <w:color w:val="000000"/>
        </w:rPr>
        <w:t>string1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button1_Click(object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delka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poleText.Text.Length;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"délka řetězce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delka);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button2_Click(object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poleText.Text;</w:t>
      </w:r>
    </w:p>
    <w:p w:rsidR="00532CA4" w:rsidRDefault="00532CA4" w:rsidP="000A4160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poceta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retezec.Length;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i++)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charact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(retezec[i]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character"/>
          <w:rFonts w:cs="Courier New"/>
          <w:color w:val="000000"/>
        </w:rPr>
        <w:t>'a')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poceta++;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"počet áček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poceta);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button3_Click(object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poleText.Text;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retezec2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poleVzor.Text;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char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vzor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retezec2[</w:t>
      </w:r>
      <w:r>
        <w:rPr>
          <w:rStyle w:val="cpp1-number1"/>
          <w:rFonts w:cs="Courier New"/>
        </w:rPr>
        <w:t>0</w:t>
      </w:r>
      <w:r>
        <w:rPr>
          <w:rStyle w:val="cpp1-brackets"/>
          <w:rFonts w:cs="Courier New"/>
          <w:color w:val="000000"/>
        </w:rPr>
        <w:t>];</w:t>
      </w:r>
    </w:p>
    <w:p w:rsidR="00532CA4" w:rsidRDefault="00532CA4" w:rsidP="000A4160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retezec1.Length;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i++)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reservedword1"/>
          <w:rFonts w:cs="Courier New"/>
          <w:color w:val="000000"/>
        </w:rPr>
        <w:t>if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(retezec1[i]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vzor)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    </w:t>
      </w:r>
      <w:r>
        <w:rPr>
          <w:rStyle w:val="cpp1-identifier"/>
          <w:rFonts w:cs="Courier New"/>
          <w:color w:val="000000"/>
        </w:rPr>
        <w:t>pocet++;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</w:t>
      </w:r>
      <w:r>
        <w:rPr>
          <w:rStyle w:val="cpp1-string1"/>
          <w:rFonts w:cs="Courier New"/>
        </w:rPr>
        <w:t>"počet písmen ze vzoru je "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pocet);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button4_Click(object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poleText.Text;</w:t>
      </w:r>
    </w:p>
    <w:p w:rsidR="00532CA4" w:rsidRDefault="00532CA4" w:rsidP="000A4160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vysledek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for</w:t>
      </w:r>
      <w:r>
        <w:rPr>
          <w:rStyle w:val="cpp1-space1"/>
          <w:rFonts w:cs="Courier New"/>
        </w:rPr>
        <w:t xml:space="preserve"> </w:t>
      </w:r>
      <w:r>
        <w:rPr>
          <w:rStyle w:val="cpp1-brackets"/>
          <w:rFonts w:cs="Courier New"/>
          <w:color w:val="000000"/>
        </w:rPr>
        <w:t>(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0</w:t>
      </w:r>
      <w:r>
        <w:rPr>
          <w:rStyle w:val="cpp1-symbol"/>
          <w:rFonts w:cs="Courier New"/>
          <w:color w:val="000000"/>
        </w:rPr>
        <w:t>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&lt;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retezec.Length;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i++)</w:t>
      </w:r>
    </w:p>
    <w:p w:rsidR="00532CA4" w:rsidRDefault="00532CA4" w:rsidP="000A4160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{</w:t>
      </w:r>
      <w:r>
        <w:rPr>
          <w:rStyle w:val="cpp1-space1"/>
          <w:rFonts w:cs="Courier New"/>
        </w:rPr>
        <w:t xml:space="preserve"> </w:t>
      </w:r>
    </w:p>
    <w:p w:rsidR="00532CA4" w:rsidRDefault="00532CA4" w:rsidP="000A4160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    </w:t>
      </w:r>
      <w:r>
        <w:rPr>
          <w:rStyle w:val="cpp1-identifier"/>
          <w:rFonts w:cs="Courier New"/>
          <w:color w:val="000000"/>
        </w:rPr>
        <w:t>vysledek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retezec[i]+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"\n"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MessageBox.Show(vysledek);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0A4160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05394C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>
      <w:r>
        <w:br w:type="page"/>
      </w:r>
    </w:p>
    <w:p w:rsidR="00532CA4" w:rsidRDefault="00532CA4" w:rsidP="00463F0E">
      <w:pPr>
        <w:pStyle w:val="SubTitle1"/>
        <w:numPr>
          <w:ilvl w:val="0"/>
          <w:numId w:val="37"/>
        </w:numPr>
        <w:spacing w:after="0"/>
        <w:jc w:val="left"/>
        <w:rPr>
          <w:rFonts w:ascii="Arial Narrow" w:hAnsi="Arial Narrow"/>
          <w:bCs/>
          <w:sz w:val="24"/>
          <w:szCs w:val="24"/>
        </w:rPr>
      </w:pPr>
      <w:r w:rsidRPr="00463F0E">
        <w:rPr>
          <w:rFonts w:ascii="Arial Narrow" w:hAnsi="Arial Narrow"/>
          <w:bCs/>
          <w:sz w:val="24"/>
          <w:szCs w:val="24"/>
        </w:rPr>
        <w:t>Práce s náhodnými čísly</w:t>
      </w:r>
    </w:p>
    <w:p w:rsidR="00532CA4" w:rsidRDefault="00532CA4" w:rsidP="00463F0E">
      <w:pPr>
        <w:pStyle w:val="ListParagraph"/>
        <w:numPr>
          <w:ilvl w:val="1"/>
          <w:numId w:val="37"/>
        </w:numPr>
      </w:pPr>
      <w:r>
        <w:t>Simulujte pomocí náhodných čísel hod kostkou. Výstup do víceřádkového textového pole.</w:t>
      </w:r>
    </w:p>
    <w:p w:rsidR="00532CA4" w:rsidRPr="00463F0E" w:rsidRDefault="00532CA4" w:rsidP="00463F0E">
      <w:pPr>
        <w:pStyle w:val="ListParagraph"/>
        <w:numPr>
          <w:ilvl w:val="1"/>
          <w:numId w:val="37"/>
        </w:numPr>
      </w:pPr>
      <w:r>
        <w:t>Simulujte generování náhodných čísel v rozsahu od – do zadaném uživatelem.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uloha_</w:t>
      </w:r>
      <w:r>
        <w:rPr>
          <w:rStyle w:val="cpp1-identifier"/>
          <w:rFonts w:cs="Courier New"/>
          <w:color w:val="000000"/>
        </w:rPr>
        <w:t>nahodnacisla1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comment1"/>
          <w:rFonts w:cs="Courier New"/>
        </w:rPr>
        <w:t>//proměnnou musíme deklarovat na úrovni třídy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comment1"/>
          <w:rFonts w:cs="Courier New"/>
        </w:rPr>
        <w:t>//lokální musí totiž mít přiřazenu počáteční hodnotu, nulovala by se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identifier"/>
          <w:rFonts w:cs="Courier New"/>
          <w:color w:val="000000"/>
        </w:rPr>
        <w:t>string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vysledek;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463F0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  <w:r>
        <w:rPr>
          <w:rStyle w:val="cpp1-space1"/>
          <w:rFonts w:cs="Courier New"/>
        </w:rPr>
        <w:t xml:space="preserve">       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tlacitkoGeneruj_Click(object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//generujeme náhodná čísla - hod kostkou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//výsledek do textového pole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//u textového pole využijeme vlastnost multiline a barvu písma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Random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rnd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new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Random();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rnd.Next(</w:t>
      </w:r>
      <w:r>
        <w:rPr>
          <w:rStyle w:val="cpp1-number1"/>
          <w:rFonts w:cs="Courier New"/>
        </w:rPr>
        <w:t>6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cislo++;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//var a - číslo se mění, nahrazují jedno druhým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//poleVystup.Text = cislo.ToString();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//var b - čísla se přidávají na konec textového pole</w:t>
      </w:r>
    </w:p>
    <w:p w:rsidR="00532CA4" w:rsidRDefault="00532CA4" w:rsidP="00463F0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vysledek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cislo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 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poleVystup.Text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vysledek;</w:t>
      </w:r>
    </w:p>
    <w:p w:rsidR="00532CA4" w:rsidRDefault="00532CA4" w:rsidP="00463F0E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tlacitkoGenerujOdDo_Click(object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463F0E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comment1"/>
          <w:rFonts w:cs="Courier New"/>
        </w:rPr>
        <w:t>//generování podle uživatele - zadá hranice od do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c;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Random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rnd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new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Random();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od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Convert.ToInt32(poleOd.Text);</w:t>
      </w:r>
    </w:p>
    <w:p w:rsidR="00532CA4" w:rsidRDefault="00532CA4" w:rsidP="00463F0E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ddo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Convert.ToInt32(poleDo.Text);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rnd.Next(od,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ddo+</w:t>
      </w:r>
      <w:r>
        <w:rPr>
          <w:rStyle w:val="cpp1-number1"/>
          <w:rFonts w:cs="Courier New"/>
        </w:rPr>
        <w:t>1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463F0E">
      <w:pPr>
        <w:pStyle w:val="HTMLPreformatted"/>
        <w:rPr>
          <w:rStyle w:val="cpp1-symbol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poleVysledek.Text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+</w:t>
      </w:r>
      <w:r>
        <w:rPr>
          <w:rStyle w:val="cpp1-space1"/>
          <w:rFonts w:cs="Courier New"/>
        </w:rPr>
        <w:t xml:space="preserve"> </w:t>
      </w:r>
      <w:r>
        <w:rPr>
          <w:rStyle w:val="cpp1-string1"/>
          <w:rFonts w:cs="Courier New"/>
        </w:rPr>
        <w:t>" "</w:t>
      </w:r>
      <w:r>
        <w:rPr>
          <w:rStyle w:val="cpp1-symbol"/>
          <w:rFonts w:cs="Courier New"/>
          <w:color w:val="000000"/>
        </w:rPr>
        <w:t>;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463F0E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/>
    <w:p w:rsidR="00532CA4" w:rsidRDefault="00532CA4">
      <w:r>
        <w:br w:type="page"/>
      </w:r>
    </w:p>
    <w:p w:rsidR="00532CA4" w:rsidRPr="001364F6" w:rsidRDefault="00532CA4" w:rsidP="001364F6">
      <w:pPr>
        <w:pStyle w:val="SubTitle1"/>
        <w:numPr>
          <w:ilvl w:val="0"/>
          <w:numId w:val="37"/>
        </w:numPr>
        <w:spacing w:after="0"/>
        <w:jc w:val="left"/>
        <w:rPr>
          <w:rFonts w:ascii="Arial Narrow" w:hAnsi="Arial Narrow"/>
          <w:bCs/>
          <w:sz w:val="24"/>
          <w:szCs w:val="24"/>
        </w:rPr>
      </w:pPr>
      <w:r w:rsidRPr="001364F6">
        <w:rPr>
          <w:rFonts w:ascii="Arial Narrow" w:hAnsi="Arial Narrow"/>
          <w:bCs/>
          <w:sz w:val="24"/>
          <w:szCs w:val="24"/>
        </w:rPr>
        <w:t>Grafické příkazy</w:t>
      </w:r>
    </w:p>
    <w:p w:rsidR="00532CA4" w:rsidRDefault="00532CA4"/>
    <w:p w:rsidR="00532CA4" w:rsidRPr="001364F6" w:rsidRDefault="00532CA4" w:rsidP="001364F6">
      <w:pPr>
        <w:pStyle w:val="ListParagraph"/>
        <w:numPr>
          <w:ilvl w:val="1"/>
          <w:numId w:val="37"/>
        </w:numPr>
        <w:rPr>
          <w:bCs/>
        </w:rPr>
      </w:pPr>
      <w:r w:rsidRPr="001364F6">
        <w:rPr>
          <w:bCs/>
        </w:rPr>
        <w:t xml:space="preserve">Nakreslete </w:t>
      </w:r>
      <w:r>
        <w:rPr>
          <w:bCs/>
        </w:rPr>
        <w:t xml:space="preserve">do okna programu </w:t>
      </w:r>
      <w:r w:rsidRPr="001364F6">
        <w:rPr>
          <w:bCs/>
        </w:rPr>
        <w:t>čáru o zvolené barvě, délky a pozici.</w:t>
      </w:r>
    </w:p>
    <w:p w:rsidR="00532CA4" w:rsidRPr="001364F6" w:rsidRDefault="00532CA4" w:rsidP="001364F6">
      <w:pPr>
        <w:pStyle w:val="ListParagraph"/>
        <w:numPr>
          <w:ilvl w:val="1"/>
          <w:numId w:val="37"/>
        </w:numPr>
        <w:rPr>
          <w:bCs/>
        </w:rPr>
      </w:pPr>
      <w:r w:rsidRPr="001364F6">
        <w:rPr>
          <w:bCs/>
        </w:rPr>
        <w:t>Nakreslete obdélník se zvolenou barvou obrysu, velikosti a pozici.</w:t>
      </w:r>
    </w:p>
    <w:p w:rsidR="00532CA4" w:rsidRPr="001364F6" w:rsidRDefault="00532CA4" w:rsidP="001364F6">
      <w:pPr>
        <w:pStyle w:val="ListParagraph"/>
        <w:numPr>
          <w:ilvl w:val="1"/>
          <w:numId w:val="37"/>
        </w:numPr>
        <w:rPr>
          <w:bCs/>
        </w:rPr>
      </w:pPr>
      <w:r w:rsidRPr="001364F6">
        <w:rPr>
          <w:bCs/>
        </w:rPr>
        <w:t>Nakreslete elipsu se zvolenou barvou výplně, velikosti a pozici.</w:t>
      </w: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grafika1</w:t>
      </w: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Form1_Paint(object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PaintEventArgs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1364F6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//kp je proměnná označující kreslící plochu, Graphics je třída</w:t>
      </w:r>
    </w:p>
    <w:p w:rsidR="00532CA4" w:rsidRDefault="00532CA4" w:rsidP="001364F6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Graphics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kp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e.Graphics;</w:t>
      </w:r>
    </w:p>
    <w:p w:rsidR="00532CA4" w:rsidRDefault="00532CA4" w:rsidP="001364F6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//kreslení čáry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kp.DrawLine(Pens.Blue,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1364F6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//kreslení obdélníku bez výplně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kp.DrawRectangle(Pens.Red,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150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100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1364F6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//kreslení elipsy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kp.FillEllipse(Brushes.Yellow,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50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150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200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50</w:t>
      </w:r>
      <w:r>
        <w:rPr>
          <w:rStyle w:val="cpp1-brackets"/>
          <w:rFonts w:cs="Courier New"/>
          <w:color w:val="000000"/>
        </w:rPr>
        <w:t>);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  <w:r w:rsidRPr="001364F6">
        <w:rPr>
          <w:rStyle w:val="cpp1-brackets"/>
          <w:rFonts w:cs="Courier New"/>
          <w:color w:val="000000"/>
        </w:rPr>
        <w:t xml:space="preserve"> </w: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590174">
      <w:pPr>
        <w:pStyle w:val="HTMLPreformatted"/>
        <w:jc w:val="center"/>
        <w:rPr>
          <w:rStyle w:val="cpp1-brackets"/>
          <w:rFonts w:cs="Courier New"/>
          <w:color w:val="000000"/>
        </w:rPr>
      </w:pPr>
      <w:r w:rsidRPr="00CF6D39">
        <w:rPr>
          <w:noProof/>
          <w:color w:val="008080"/>
        </w:rPr>
        <w:pict>
          <v:shape id="obrázek 1" o:spid="_x0000_i1025" type="#_x0000_t75" style="width:225pt;height:225pt;visibility:visible">
            <v:imagedata r:id="rId11" o:title=""/>
          </v:shape>
        </w:pict>
      </w:r>
    </w:p>
    <w:p w:rsidR="00532CA4" w:rsidRDefault="00532CA4" w:rsidP="001364F6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>
      <w:pPr>
        <w:rPr>
          <w:rStyle w:val="cpp1-brackets"/>
          <w:rFonts w:ascii="Courier New" w:hAnsi="Courier New" w:cs="Courier New"/>
          <w:color w:val="000000"/>
          <w:sz w:val="20"/>
          <w:szCs w:val="20"/>
        </w:rPr>
      </w:pPr>
      <w:r>
        <w:rPr>
          <w:rStyle w:val="cpp1-brackets"/>
          <w:color w:val="000000"/>
        </w:rPr>
        <w:br w:type="page"/>
      </w:r>
    </w:p>
    <w:p w:rsidR="00532CA4" w:rsidRPr="00590174" w:rsidRDefault="00532CA4" w:rsidP="00590174">
      <w:pPr>
        <w:pStyle w:val="ListParagraph"/>
        <w:numPr>
          <w:ilvl w:val="1"/>
          <w:numId w:val="37"/>
        </w:numPr>
        <w:rPr>
          <w:bCs/>
        </w:rPr>
      </w:pPr>
      <w:r w:rsidRPr="00590174">
        <w:rPr>
          <w:bCs/>
        </w:rPr>
        <w:t>Nakreslete s využitím prvku Panel kruh o průměru zadaném uživatelem.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System.Collections.Generic;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System.ComponentModel;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System.Data;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System.Drawing;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System.Linq;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System.Text;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using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System.Windows.Forms;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reservedword1"/>
          <w:rFonts w:cs="Courier New"/>
          <w:color w:val="000000"/>
        </w:rPr>
        <w:t>namespace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grafika2_podle_uživatele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identifier"/>
          <w:rFonts w:cs="Courier New"/>
          <w:color w:val="000000"/>
        </w:rPr>
        <w:t>{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partial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class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: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public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Form1()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InitializeComponent();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tlacitkoPrekresli_Click(object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piskoviste.Refresh();</w:t>
      </w:r>
    </w:p>
    <w:p w:rsidR="00532CA4" w:rsidRPr="00590174" w:rsidRDefault="00532CA4" w:rsidP="00590174">
      <w:pPr>
        <w:pStyle w:val="HTMLPreformatted"/>
        <w:rPr>
          <w:rStyle w:val="cpp1-comment1"/>
          <w:rFonts w:cs="Courier New"/>
        </w:rPr>
      </w:pPr>
      <w:r>
        <w:rPr>
          <w:rStyle w:val="cpp1-identifier"/>
          <w:rFonts w:cs="Courier New"/>
          <w:color w:val="000000"/>
        </w:rPr>
        <w:tab/>
        <w:t xml:space="preserve">    </w:t>
      </w:r>
      <w:r w:rsidRPr="00590174">
        <w:rPr>
          <w:rStyle w:val="cpp1-comment1"/>
          <w:rFonts w:cs="Courier New"/>
        </w:rPr>
        <w:t>//nutno vždy při stisku tlačítka zajistit překreslení objektu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reservedword1"/>
          <w:rFonts w:cs="Courier New"/>
          <w:color w:val="000000"/>
        </w:rPr>
        <w:t>private</w:t>
      </w:r>
      <w:r>
        <w:rPr>
          <w:rStyle w:val="cpp1-space1"/>
          <w:rFonts w:cs="Courier New"/>
        </w:rPr>
        <w:t xml:space="preserve"> </w:t>
      </w:r>
      <w:r>
        <w:rPr>
          <w:rStyle w:val="cpp1-reservedword1"/>
          <w:rFonts w:cs="Courier New"/>
          <w:color w:val="000000"/>
        </w:rPr>
        <w:t>void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piskoviste_Paint(object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sender,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PaintEventArgs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e)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{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Graphics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kp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e.Graphics;</w:t>
      </w:r>
    </w:p>
    <w:p w:rsidR="00532CA4" w:rsidRDefault="00532CA4" w:rsidP="00590174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//POZOR u textového pole nutno definovat v uživatelském rozhraní</w:t>
      </w:r>
    </w:p>
    <w:p w:rsidR="00532CA4" w:rsidRDefault="00532CA4" w:rsidP="00590174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//počáteční hodnotu, jinak to hází běhovou chybu</w:t>
      </w:r>
    </w:p>
    <w:p w:rsidR="00532CA4" w:rsidRDefault="00532CA4" w:rsidP="00590174">
      <w:pPr>
        <w:pStyle w:val="HTMLPreformatted"/>
        <w:rPr>
          <w:rStyle w:val="cpp1-comment1"/>
          <w:rFonts w:cs="Courier New"/>
        </w:rPr>
      </w:pPr>
    </w:p>
    <w:p w:rsidR="00532CA4" w:rsidRDefault="00532CA4" w:rsidP="00590174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//int delka = 0;</w:t>
      </w:r>
    </w:p>
    <w:p w:rsidR="00532CA4" w:rsidRDefault="00532CA4" w:rsidP="00590174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//delka = Convert.ToInt32(poleVstup.Text);</w:t>
      </w:r>
    </w:p>
    <w:p w:rsidR="00532CA4" w:rsidRDefault="00532CA4" w:rsidP="00590174">
      <w:pPr>
        <w:pStyle w:val="HTMLPreformatted"/>
        <w:rPr>
          <w:rStyle w:val="cpp1-comment1"/>
          <w:rFonts w:cs="Courier New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comment1"/>
          <w:rFonts w:cs="Courier New"/>
        </w:rPr>
        <w:t>//kp.DrawLine(Pens.Blue, 1, 1, delka, 1);</w:t>
      </w:r>
    </w:p>
    <w:p w:rsidR="00532CA4" w:rsidRDefault="00532CA4" w:rsidP="00590174">
      <w:pPr>
        <w:pStyle w:val="HTMLPreformatted"/>
        <w:rPr>
          <w:rStyle w:val="cpp1-space1"/>
          <w:rFonts w:cs="Courier New"/>
        </w:rPr>
      </w:pPr>
      <w:r>
        <w:rPr>
          <w:rStyle w:val="cpp1-space1"/>
          <w:rFonts w:cs="Courier New"/>
        </w:rPr>
        <w:t xml:space="preserve">            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reservedword1"/>
          <w:rFonts w:cs="Courier New"/>
          <w:color w:val="000000"/>
        </w:rPr>
        <w:t>int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prumer</w:t>
      </w:r>
      <w:r>
        <w:rPr>
          <w:rStyle w:val="cpp1-space1"/>
          <w:rFonts w:cs="Courier New"/>
        </w:rPr>
        <w:t xml:space="preserve"> </w:t>
      </w:r>
      <w:r>
        <w:rPr>
          <w:rStyle w:val="cpp1-symbol"/>
          <w:rFonts w:cs="Courier New"/>
          <w:color w:val="000000"/>
        </w:rPr>
        <w:t>=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Convert.ToInt32(poleVstup.Text);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    </w:t>
      </w:r>
      <w:r>
        <w:rPr>
          <w:rStyle w:val="cpp1-identifier"/>
          <w:rFonts w:cs="Courier New"/>
          <w:color w:val="000000"/>
        </w:rPr>
        <w:t>kp.DrawEllipse(Pens.Blue,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number1"/>
          <w:rFonts w:cs="Courier New"/>
        </w:rPr>
        <w:t>1</w:t>
      </w:r>
      <w:r>
        <w:rPr>
          <w:rStyle w:val="cpp1-symbol"/>
          <w:rFonts w:cs="Courier New"/>
          <w:color w:val="000000"/>
        </w:rPr>
        <w:t>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prumer,</w:t>
      </w:r>
      <w:r>
        <w:rPr>
          <w:rStyle w:val="cpp1-space1"/>
          <w:rFonts w:cs="Courier New"/>
        </w:rPr>
        <w:t xml:space="preserve"> </w:t>
      </w:r>
      <w:r>
        <w:rPr>
          <w:rStyle w:val="cpp1-identifier"/>
          <w:rFonts w:cs="Courier New"/>
          <w:color w:val="000000"/>
        </w:rPr>
        <w:t>prumer);</w:t>
      </w:r>
    </w:p>
    <w:p w:rsidR="00532CA4" w:rsidRDefault="00532CA4" w:rsidP="00590174">
      <w:pPr>
        <w:pStyle w:val="HTMLPreformatted"/>
        <w:rPr>
          <w:rStyle w:val="cpp1-identifier"/>
          <w:rFonts w:cs="Courier New"/>
          <w:color w:val="000000"/>
        </w:rPr>
      </w:pP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space1"/>
          <w:rFonts w:cs="Courier New"/>
        </w:rPr>
        <w:t xml:space="preserve">    </w:t>
      </w:r>
      <w:r>
        <w:rPr>
          <w:rStyle w:val="cpp1-brackets"/>
          <w:rFonts w:cs="Courier New"/>
          <w:color w:val="000000"/>
        </w:rPr>
        <w:t>}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  <w:r>
        <w:rPr>
          <w:rStyle w:val="cpp1-brackets"/>
          <w:rFonts w:cs="Courier New"/>
          <w:color w:val="000000"/>
        </w:rPr>
        <w:t>}</w:t>
      </w:r>
    </w:p>
    <w:p w:rsidR="00532CA4" w:rsidRDefault="00532CA4" w:rsidP="00590174">
      <w:pPr>
        <w:pStyle w:val="HTMLPreformatted"/>
        <w:rPr>
          <w:rStyle w:val="cpp1-brackets"/>
          <w:rFonts w:cs="Courier New"/>
          <w:color w:val="000000"/>
        </w:rPr>
      </w:pPr>
    </w:p>
    <w:p w:rsidR="00532CA4" w:rsidRDefault="00532CA4" w:rsidP="00590174">
      <w:pPr>
        <w:pStyle w:val="HTMLPreformatted"/>
        <w:jc w:val="center"/>
        <w:rPr>
          <w:rStyle w:val="cpp1-brackets"/>
          <w:rFonts w:cs="Courier New"/>
          <w:color w:val="000000"/>
        </w:rPr>
      </w:pPr>
      <w:r w:rsidRPr="00CF6D39">
        <w:rPr>
          <w:noProof/>
          <w:color w:val="000000"/>
        </w:rPr>
        <w:pict>
          <v:shape id="obrázek 4" o:spid="_x0000_i1026" type="#_x0000_t75" style="width:225pt;height:225pt;visibility:visible">
            <v:imagedata r:id="rId12" o:title=""/>
          </v:shape>
        </w:pict>
      </w:r>
    </w:p>
    <w:p w:rsidR="00532CA4" w:rsidRDefault="00532CA4"/>
    <w:sectPr w:rsidR="00532CA4" w:rsidSect="00E31850">
      <w:footerReference w:type="default" r:id="rId13"/>
      <w:type w:val="continuous"/>
      <w:pgSz w:w="11906" w:h="16838"/>
      <w:pgMar w:top="851" w:right="567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CA4" w:rsidRDefault="00532CA4">
      <w:r>
        <w:separator/>
      </w:r>
    </w:p>
  </w:endnote>
  <w:endnote w:type="continuationSeparator" w:id="0">
    <w:p w:rsidR="00532CA4" w:rsidRDefault="00532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1010600010101010101"/>
    <w:charset w:val="01"/>
    <w:family w:val="roman"/>
    <w:notTrueType/>
    <w:pitch w:val="variable"/>
    <w:sig w:usb0="00000001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A4" w:rsidRDefault="00532CA4">
    <w:pPr>
      <w:pStyle w:val="Footer"/>
      <w:tabs>
        <w:tab w:val="clear" w:pos="4536"/>
        <w:tab w:val="clear" w:pos="9072"/>
        <w:tab w:val="center" w:pos="5400"/>
        <w:tab w:val="left" w:pos="8820"/>
      </w:tabs>
      <w:rPr>
        <w:rFonts w:ascii="Arial" w:hAnsi="Arial" w:cs="Arial"/>
        <w:i/>
        <w:iCs/>
        <w:sz w:val="22"/>
      </w:rPr>
    </w:pPr>
    <w:r>
      <w:rPr>
        <w:rFonts w:ascii="Arial" w:hAnsi="Arial" w:cs="Arial"/>
        <w:i/>
        <w:iCs/>
        <w:sz w:val="22"/>
      </w:rPr>
      <w:t>Název</w:t>
    </w:r>
    <w:r>
      <w:rPr>
        <w:rFonts w:ascii="Arial" w:hAnsi="Arial" w:cs="Arial"/>
        <w:i/>
        <w:iCs/>
        <w:sz w:val="22"/>
      </w:rPr>
      <w:tab/>
      <w:t xml:space="preserve">strana </w:t>
    </w:r>
    <w:r>
      <w:rPr>
        <w:rStyle w:val="PageNumber"/>
        <w:rFonts w:ascii="Arial" w:hAnsi="Arial" w:cs="Arial"/>
        <w:i/>
        <w:iCs/>
        <w:sz w:val="22"/>
      </w:rPr>
      <w:fldChar w:fldCharType="begin"/>
    </w:r>
    <w:r>
      <w:rPr>
        <w:rStyle w:val="PageNumber"/>
        <w:rFonts w:ascii="Arial" w:hAnsi="Arial" w:cs="Arial"/>
        <w:i/>
        <w:iCs/>
        <w:sz w:val="22"/>
      </w:rPr>
      <w:instrText xml:space="preserve"> PAGE </w:instrText>
    </w:r>
    <w:r>
      <w:rPr>
        <w:rStyle w:val="PageNumber"/>
        <w:rFonts w:ascii="Arial" w:hAnsi="Arial" w:cs="Arial"/>
        <w:i/>
        <w:iCs/>
        <w:sz w:val="22"/>
      </w:rPr>
      <w:fldChar w:fldCharType="separate"/>
    </w:r>
    <w:r>
      <w:rPr>
        <w:rStyle w:val="PageNumber"/>
        <w:rFonts w:ascii="Arial" w:hAnsi="Arial" w:cs="Arial"/>
        <w:i/>
        <w:iCs/>
        <w:noProof/>
        <w:sz w:val="22"/>
      </w:rPr>
      <w:t>16</w:t>
    </w:r>
    <w:r>
      <w:rPr>
        <w:rStyle w:val="PageNumber"/>
        <w:rFonts w:ascii="Arial" w:hAnsi="Arial" w:cs="Arial"/>
        <w:i/>
        <w:iCs/>
        <w:sz w:val="22"/>
      </w:rPr>
      <w:fldChar w:fldCharType="end"/>
    </w:r>
    <w:r>
      <w:rPr>
        <w:rStyle w:val="PageNumber"/>
        <w:rFonts w:ascii="Arial" w:hAnsi="Arial" w:cs="Arial"/>
        <w:i/>
        <w:iCs/>
        <w:sz w:val="22"/>
      </w:rPr>
      <w:t>/</w:t>
    </w:r>
    <w:r>
      <w:rPr>
        <w:rStyle w:val="PageNumber"/>
        <w:rFonts w:ascii="Arial" w:hAnsi="Arial" w:cs="Arial"/>
        <w:i/>
        <w:iCs/>
        <w:sz w:val="22"/>
      </w:rPr>
      <w:fldChar w:fldCharType="begin"/>
    </w:r>
    <w:r>
      <w:rPr>
        <w:rStyle w:val="PageNumber"/>
        <w:rFonts w:ascii="Arial" w:hAnsi="Arial" w:cs="Arial"/>
        <w:i/>
        <w:iCs/>
        <w:sz w:val="22"/>
      </w:rPr>
      <w:instrText xml:space="preserve"> NUMPAGES </w:instrText>
    </w:r>
    <w:r>
      <w:rPr>
        <w:rStyle w:val="PageNumber"/>
        <w:rFonts w:ascii="Arial" w:hAnsi="Arial" w:cs="Arial"/>
        <w:i/>
        <w:iCs/>
        <w:sz w:val="22"/>
      </w:rPr>
      <w:fldChar w:fldCharType="separate"/>
    </w:r>
    <w:r>
      <w:rPr>
        <w:rStyle w:val="PageNumber"/>
        <w:rFonts w:ascii="Arial" w:hAnsi="Arial" w:cs="Arial"/>
        <w:i/>
        <w:iCs/>
        <w:noProof/>
        <w:sz w:val="22"/>
      </w:rPr>
      <w:t>17</w:t>
    </w:r>
    <w:r>
      <w:rPr>
        <w:rStyle w:val="PageNumber"/>
        <w:rFonts w:ascii="Arial" w:hAnsi="Arial" w:cs="Arial"/>
        <w:i/>
        <w:iCs/>
        <w:sz w:val="22"/>
      </w:rPr>
      <w:fldChar w:fldCharType="end"/>
    </w:r>
    <w:r>
      <w:rPr>
        <w:rStyle w:val="PageNumber"/>
        <w:rFonts w:ascii="Arial" w:hAnsi="Arial" w:cs="Arial"/>
        <w:i/>
        <w:iCs/>
        <w:sz w:val="22"/>
      </w:rPr>
      <w:tab/>
      <w:t>Projekt LITERACY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CA4" w:rsidRDefault="00532CA4">
      <w:r>
        <w:separator/>
      </w:r>
    </w:p>
  </w:footnote>
  <w:footnote w:type="continuationSeparator" w:id="0">
    <w:p w:rsidR="00532CA4" w:rsidRDefault="00532C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A4" w:rsidRDefault="00532CA4">
    <w:pPr>
      <w:pStyle w:val="Header"/>
      <w:jc w:val="center"/>
    </w:pPr>
    <w:fldSimple w:instr=" PAGE   \* MERGEFORMAT ">
      <w:r>
        <w:rPr>
          <w:noProof/>
        </w:rPr>
        <w:t>16</w:t>
      </w:r>
    </w:fldSimple>
  </w:p>
  <w:p w:rsidR="00532CA4" w:rsidRDefault="00532C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38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1346851"/>
    <w:multiLevelType w:val="hybridMultilevel"/>
    <w:tmpl w:val="35567FDA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875D6A"/>
    <w:multiLevelType w:val="hybridMultilevel"/>
    <w:tmpl w:val="CD6C41C6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872740"/>
    <w:multiLevelType w:val="hybridMultilevel"/>
    <w:tmpl w:val="1E54FAAC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7A1DA6"/>
    <w:multiLevelType w:val="hybridMultilevel"/>
    <w:tmpl w:val="A6F232EE"/>
    <w:lvl w:ilvl="0" w:tplc="644E84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0B82930"/>
    <w:multiLevelType w:val="hybridMultilevel"/>
    <w:tmpl w:val="69542F52"/>
    <w:lvl w:ilvl="0" w:tplc="1FE04DCE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29A44BD"/>
    <w:multiLevelType w:val="hybridMultilevel"/>
    <w:tmpl w:val="63A88BD0"/>
    <w:lvl w:ilvl="0" w:tplc="31EC9E7C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  <w:b/>
        <w:sz w:val="72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7426DEF"/>
    <w:multiLevelType w:val="hybridMultilevel"/>
    <w:tmpl w:val="87A43352"/>
    <w:lvl w:ilvl="0" w:tplc="6CD2173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186B44"/>
    <w:multiLevelType w:val="hybridMultilevel"/>
    <w:tmpl w:val="9BD6DB3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024AD9"/>
    <w:multiLevelType w:val="hybridMultilevel"/>
    <w:tmpl w:val="CAB8A90A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60BA474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7839B9"/>
    <w:multiLevelType w:val="hybridMultilevel"/>
    <w:tmpl w:val="607A83F6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D103DF"/>
    <w:multiLevelType w:val="hybridMultilevel"/>
    <w:tmpl w:val="8658468A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227752"/>
    <w:multiLevelType w:val="hybridMultilevel"/>
    <w:tmpl w:val="A23EA99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7627CC"/>
    <w:multiLevelType w:val="hybridMultilevel"/>
    <w:tmpl w:val="EDE61500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1D1187"/>
    <w:multiLevelType w:val="hybridMultilevel"/>
    <w:tmpl w:val="34C4D178"/>
    <w:lvl w:ilvl="0" w:tplc="512C8B9E">
      <w:start w:val="1"/>
      <w:numFmt w:val="bullet"/>
      <w:lvlText w:val=""/>
      <w:lvlJc w:val="left"/>
      <w:pPr>
        <w:tabs>
          <w:tab w:val="num" w:pos="420"/>
        </w:tabs>
        <w:ind w:left="41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29A436EB"/>
    <w:multiLevelType w:val="hybridMultilevel"/>
    <w:tmpl w:val="4A02934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8D7BEB"/>
    <w:multiLevelType w:val="hybridMultilevel"/>
    <w:tmpl w:val="87A4335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9E6B9E"/>
    <w:multiLevelType w:val="hybridMultilevel"/>
    <w:tmpl w:val="CDB2CAD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D80F22"/>
    <w:multiLevelType w:val="hybridMultilevel"/>
    <w:tmpl w:val="7430BAF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E75E5C"/>
    <w:multiLevelType w:val="hybridMultilevel"/>
    <w:tmpl w:val="5546BDEC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B83A94"/>
    <w:multiLevelType w:val="hybridMultilevel"/>
    <w:tmpl w:val="83AE405A"/>
    <w:lvl w:ilvl="0" w:tplc="B4A001E2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  <w:b/>
        <w:sz w:val="72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E7E3B45"/>
    <w:multiLevelType w:val="hybridMultilevel"/>
    <w:tmpl w:val="F612A1E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607E9F"/>
    <w:multiLevelType w:val="hybridMultilevel"/>
    <w:tmpl w:val="E61C7678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985F59"/>
    <w:multiLevelType w:val="hybridMultilevel"/>
    <w:tmpl w:val="6876E59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EA1BA2"/>
    <w:multiLevelType w:val="hybridMultilevel"/>
    <w:tmpl w:val="94AE6BD0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0C257D"/>
    <w:multiLevelType w:val="hybridMultilevel"/>
    <w:tmpl w:val="C58AB592"/>
    <w:lvl w:ilvl="0" w:tplc="DBDC3104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hint="default"/>
        <w:b/>
        <w:sz w:val="72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C796280"/>
    <w:multiLevelType w:val="hybridMultilevel"/>
    <w:tmpl w:val="04FC8C1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F85909"/>
    <w:multiLevelType w:val="hybridMultilevel"/>
    <w:tmpl w:val="D18EBDCA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555735"/>
    <w:multiLevelType w:val="hybridMultilevel"/>
    <w:tmpl w:val="CD40A3E6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CD4C48"/>
    <w:multiLevelType w:val="hybridMultilevel"/>
    <w:tmpl w:val="4ABC67A8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C13D69"/>
    <w:multiLevelType w:val="hybridMultilevel"/>
    <w:tmpl w:val="4D6A3D2A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9A1BC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2">
    <w:nsid w:val="6DDA0E68"/>
    <w:multiLevelType w:val="hybridMultilevel"/>
    <w:tmpl w:val="C2C8FD4C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0D3B08"/>
    <w:multiLevelType w:val="hybridMultilevel"/>
    <w:tmpl w:val="A6660B24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5B52E9"/>
    <w:multiLevelType w:val="hybridMultilevel"/>
    <w:tmpl w:val="E7FA1B72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F118E3"/>
    <w:multiLevelType w:val="hybridMultilevel"/>
    <w:tmpl w:val="E21AC0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512C8B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77430DA6"/>
    <w:multiLevelType w:val="hybridMultilevel"/>
    <w:tmpl w:val="9256904C"/>
    <w:lvl w:ilvl="0" w:tplc="0B8A201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D75EF8"/>
    <w:multiLevelType w:val="hybridMultilevel"/>
    <w:tmpl w:val="E21AC076"/>
    <w:lvl w:ilvl="0" w:tplc="512C8B9E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512C8B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34"/>
  </w:num>
  <w:num w:numId="4">
    <w:abstractNumId w:val="11"/>
  </w:num>
  <w:num w:numId="5">
    <w:abstractNumId w:val="8"/>
  </w:num>
  <w:num w:numId="6">
    <w:abstractNumId w:val="4"/>
  </w:num>
  <w:num w:numId="7">
    <w:abstractNumId w:val="19"/>
  </w:num>
  <w:num w:numId="8">
    <w:abstractNumId w:val="21"/>
  </w:num>
  <w:num w:numId="9">
    <w:abstractNumId w:val="3"/>
  </w:num>
  <w:num w:numId="10">
    <w:abstractNumId w:val="17"/>
  </w:num>
  <w:num w:numId="11">
    <w:abstractNumId w:val="29"/>
  </w:num>
  <w:num w:numId="12">
    <w:abstractNumId w:val="33"/>
  </w:num>
  <w:num w:numId="13">
    <w:abstractNumId w:val="26"/>
  </w:num>
  <w:num w:numId="14">
    <w:abstractNumId w:val="14"/>
  </w:num>
  <w:num w:numId="15">
    <w:abstractNumId w:val="24"/>
  </w:num>
  <w:num w:numId="16">
    <w:abstractNumId w:val="18"/>
  </w:num>
  <w:num w:numId="17">
    <w:abstractNumId w:val="15"/>
  </w:num>
  <w:num w:numId="18">
    <w:abstractNumId w:val="12"/>
  </w:num>
  <w:num w:numId="19">
    <w:abstractNumId w:val="27"/>
  </w:num>
  <w:num w:numId="20">
    <w:abstractNumId w:val="22"/>
  </w:num>
  <w:num w:numId="21">
    <w:abstractNumId w:val="13"/>
  </w:num>
  <w:num w:numId="22">
    <w:abstractNumId w:val="36"/>
  </w:num>
  <w:num w:numId="23">
    <w:abstractNumId w:val="10"/>
  </w:num>
  <w:num w:numId="24">
    <w:abstractNumId w:val="30"/>
  </w:num>
  <w:num w:numId="25">
    <w:abstractNumId w:val="32"/>
  </w:num>
  <w:num w:numId="26">
    <w:abstractNumId w:val="1"/>
  </w:num>
  <w:num w:numId="27">
    <w:abstractNumId w:val="7"/>
  </w:num>
  <w:num w:numId="28">
    <w:abstractNumId w:val="16"/>
  </w:num>
  <w:num w:numId="29">
    <w:abstractNumId w:val="23"/>
  </w:num>
  <w:num w:numId="30">
    <w:abstractNumId w:val="28"/>
  </w:num>
  <w:num w:numId="31">
    <w:abstractNumId w:val="35"/>
  </w:num>
  <w:num w:numId="32">
    <w:abstractNumId w:val="37"/>
  </w:num>
  <w:num w:numId="33">
    <w:abstractNumId w:val="25"/>
  </w:num>
  <w:num w:numId="34">
    <w:abstractNumId w:val="5"/>
  </w:num>
  <w:num w:numId="35">
    <w:abstractNumId w:val="20"/>
  </w:num>
  <w:num w:numId="36">
    <w:abstractNumId w:val="6"/>
  </w:num>
  <w:num w:numId="37">
    <w:abstractNumId w:val="0"/>
  </w:num>
  <w:num w:numId="3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1850"/>
    <w:rsid w:val="0005394C"/>
    <w:rsid w:val="000A4160"/>
    <w:rsid w:val="001364F6"/>
    <w:rsid w:val="001879DF"/>
    <w:rsid w:val="003115BC"/>
    <w:rsid w:val="00373CBB"/>
    <w:rsid w:val="00446016"/>
    <w:rsid w:val="00463F0E"/>
    <w:rsid w:val="00474DDD"/>
    <w:rsid w:val="004E3063"/>
    <w:rsid w:val="00532CA4"/>
    <w:rsid w:val="00590174"/>
    <w:rsid w:val="0059620D"/>
    <w:rsid w:val="005D1ABB"/>
    <w:rsid w:val="006552C6"/>
    <w:rsid w:val="006606F3"/>
    <w:rsid w:val="007B3A40"/>
    <w:rsid w:val="00863321"/>
    <w:rsid w:val="0092124A"/>
    <w:rsid w:val="00AF4F2E"/>
    <w:rsid w:val="00B7676C"/>
    <w:rsid w:val="00C20EEE"/>
    <w:rsid w:val="00C97F4C"/>
    <w:rsid w:val="00CA351A"/>
    <w:rsid w:val="00CF6D39"/>
    <w:rsid w:val="00E31850"/>
    <w:rsid w:val="00F0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0D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59620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9620D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rsid w:val="0059620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9B6"/>
    <w:rPr>
      <w:sz w:val="24"/>
      <w:szCs w:val="24"/>
    </w:rPr>
  </w:style>
  <w:style w:type="paragraph" w:customStyle="1" w:styleId="dost3">
    <w:name w:val="ádost3"/>
    <w:basedOn w:val="Normal"/>
    <w:uiPriority w:val="99"/>
    <w:rsid w:val="0059620D"/>
    <w:pPr>
      <w:tabs>
        <w:tab w:val="left" w:pos="426"/>
      </w:tabs>
      <w:spacing w:before="120"/>
      <w:ind w:left="1164" w:hanging="454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rsid w:val="0059620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9B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59620D"/>
    <w:rPr>
      <w:rFonts w:cs="Times New Roman"/>
    </w:rPr>
  </w:style>
  <w:style w:type="character" w:customStyle="1" w:styleId="ZhlavChar">
    <w:name w:val="Záhlaví Char"/>
    <w:uiPriority w:val="99"/>
    <w:rsid w:val="0059620D"/>
    <w:rPr>
      <w:sz w:val="24"/>
    </w:rPr>
  </w:style>
  <w:style w:type="paragraph" w:customStyle="1" w:styleId="SubTitle1">
    <w:name w:val="SubTitle 1"/>
    <w:basedOn w:val="Normal"/>
    <w:next w:val="Normal"/>
    <w:uiPriority w:val="99"/>
    <w:rsid w:val="0059620D"/>
    <w:pPr>
      <w:spacing w:after="240"/>
      <w:jc w:val="center"/>
    </w:pPr>
    <w:rPr>
      <w:rFonts w:ascii="Arial" w:hAnsi="Arial"/>
      <w:b/>
      <w:sz w:val="4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187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879DF"/>
    <w:rPr>
      <w:rFonts w:ascii="Courier New" w:hAnsi="Courier New" w:cs="Courier New"/>
    </w:rPr>
  </w:style>
  <w:style w:type="character" w:customStyle="1" w:styleId="cpp1-reservedword1">
    <w:name w:val="cpp1-reservedword1"/>
    <w:basedOn w:val="DefaultParagraphFont"/>
    <w:uiPriority w:val="99"/>
    <w:rsid w:val="001879DF"/>
    <w:rPr>
      <w:rFonts w:cs="Times New Roman"/>
      <w:b/>
      <w:bCs/>
    </w:rPr>
  </w:style>
  <w:style w:type="character" w:customStyle="1" w:styleId="cpp1-space1">
    <w:name w:val="cpp1-space1"/>
    <w:basedOn w:val="DefaultParagraphFont"/>
    <w:uiPriority w:val="99"/>
    <w:rsid w:val="001879DF"/>
    <w:rPr>
      <w:rFonts w:cs="Times New Roman"/>
      <w:color w:val="008080"/>
    </w:rPr>
  </w:style>
  <w:style w:type="character" w:customStyle="1" w:styleId="cpp1-identifier">
    <w:name w:val="cpp1-identifier"/>
    <w:basedOn w:val="DefaultParagraphFont"/>
    <w:uiPriority w:val="99"/>
    <w:rsid w:val="001879DF"/>
    <w:rPr>
      <w:rFonts w:cs="Times New Roman"/>
    </w:rPr>
  </w:style>
  <w:style w:type="character" w:customStyle="1" w:styleId="cpp1-symbol">
    <w:name w:val="cpp1-symbol"/>
    <w:basedOn w:val="DefaultParagraphFont"/>
    <w:uiPriority w:val="99"/>
    <w:rsid w:val="001879DF"/>
    <w:rPr>
      <w:rFonts w:cs="Times New Roman"/>
    </w:rPr>
  </w:style>
  <w:style w:type="character" w:customStyle="1" w:styleId="cpp1-brackets">
    <w:name w:val="cpp1-brackets"/>
    <w:basedOn w:val="DefaultParagraphFont"/>
    <w:uiPriority w:val="99"/>
    <w:rsid w:val="001879DF"/>
    <w:rPr>
      <w:rFonts w:cs="Times New Roman"/>
    </w:rPr>
  </w:style>
  <w:style w:type="character" w:customStyle="1" w:styleId="cpp1-number1">
    <w:name w:val="cpp1-number1"/>
    <w:basedOn w:val="DefaultParagraphFont"/>
    <w:uiPriority w:val="99"/>
    <w:rsid w:val="001879DF"/>
    <w:rPr>
      <w:rFonts w:cs="Times New Roman"/>
      <w:color w:val="000080"/>
    </w:rPr>
  </w:style>
  <w:style w:type="character" w:customStyle="1" w:styleId="cpp1-string1">
    <w:name w:val="cpp1-string1"/>
    <w:basedOn w:val="DefaultParagraphFont"/>
    <w:uiPriority w:val="99"/>
    <w:rsid w:val="001879DF"/>
    <w:rPr>
      <w:rFonts w:cs="Times New Roman"/>
      <w:color w:val="800000"/>
    </w:rPr>
  </w:style>
  <w:style w:type="character" w:customStyle="1" w:styleId="cpp1-comment1">
    <w:name w:val="cpp1-comment1"/>
    <w:basedOn w:val="DefaultParagraphFont"/>
    <w:uiPriority w:val="99"/>
    <w:rsid w:val="001879DF"/>
    <w:rPr>
      <w:rFonts w:cs="Times New Roman"/>
      <w:i/>
      <w:iCs/>
      <w:color w:val="008000"/>
    </w:rPr>
  </w:style>
  <w:style w:type="character" w:customStyle="1" w:styleId="cpp1-float1">
    <w:name w:val="cpp1-float1"/>
    <w:basedOn w:val="DefaultParagraphFont"/>
    <w:uiPriority w:val="99"/>
    <w:rsid w:val="001879DF"/>
    <w:rPr>
      <w:rFonts w:cs="Times New Roman"/>
      <w:color w:val="000080"/>
    </w:rPr>
  </w:style>
  <w:style w:type="paragraph" w:styleId="ListParagraph">
    <w:name w:val="List Paragraph"/>
    <w:basedOn w:val="Normal"/>
    <w:uiPriority w:val="99"/>
    <w:qFormat/>
    <w:rsid w:val="005D1ABB"/>
    <w:pPr>
      <w:ind w:left="720"/>
      <w:contextualSpacing/>
    </w:pPr>
  </w:style>
  <w:style w:type="character" w:customStyle="1" w:styleId="cpp1-character">
    <w:name w:val="cpp1-character"/>
    <w:basedOn w:val="DefaultParagraphFont"/>
    <w:uiPriority w:val="99"/>
    <w:rsid w:val="000A416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36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6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9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17</Pages>
  <Words>3529</Words>
  <Characters>20823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</dc:title>
  <dc:subject/>
  <dc:creator>Růžička</dc:creator>
  <cp:keywords/>
  <dc:description/>
  <cp:lastModifiedBy>koziskova</cp:lastModifiedBy>
  <cp:revision>2</cp:revision>
  <cp:lastPrinted>2008-11-20T09:40:00Z</cp:lastPrinted>
  <dcterms:created xsi:type="dcterms:W3CDTF">2013-06-26T07:01:00Z</dcterms:created>
  <dcterms:modified xsi:type="dcterms:W3CDTF">2013-06-26T07:01:00Z</dcterms:modified>
</cp:coreProperties>
</file>